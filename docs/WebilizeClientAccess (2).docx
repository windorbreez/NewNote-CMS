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E8" w:rsidRPr="00406A46" w:rsidRDefault="006D7AE8" w:rsidP="00496EB1">
      <w:pPr>
        <w:pStyle w:val="Logo"/>
      </w:pPr>
      <w:r w:rsidRPr="00CE155B">
        <w:t xml:space="preserve"> </w:t>
      </w:r>
    </w:p>
    <w:p w:rsidR="006D7AE8" w:rsidRPr="000A78AC" w:rsidRDefault="006D7AE8" w:rsidP="00496EB1">
      <w:pPr>
        <w:pStyle w:val="CompanyName"/>
      </w:pPr>
      <w:r>
        <w:t>A</w:t>
      </w:r>
      <w:r w:rsidR="005E6409">
        <w:t>-</w:t>
      </w:r>
      <w:r>
        <w:t>M</w:t>
      </w:r>
      <w:r w:rsidR="005E6409">
        <w:t xml:space="preserve"> </w:t>
      </w:r>
      <w:r>
        <w:t>B</w:t>
      </w:r>
      <w:r w:rsidR="005E6409">
        <w:t>-</w:t>
      </w:r>
      <w:r>
        <w:t xml:space="preserve"> Well </w:t>
      </w:r>
      <w:proofErr w:type="spellStart"/>
      <w:proofErr w:type="gramStart"/>
      <w:r w:rsidR="005E6409">
        <w:t>i</w:t>
      </w:r>
      <w:r>
        <w:t>nc</w:t>
      </w:r>
      <w:proofErr w:type="gramEnd"/>
      <w:r>
        <w:t>.</w:t>
      </w:r>
      <w:proofErr w:type="spellEnd"/>
    </w:p>
    <w:p w:rsidR="006D7AE8" w:rsidRPr="00406A46" w:rsidRDefault="006D7AE8" w:rsidP="00496EB1">
      <w:pPr>
        <w:pStyle w:val="Title"/>
      </w:pPr>
      <w:r>
        <w:t xml:space="preserve">Access Request </w:t>
      </w:r>
    </w:p>
    <w:p w:rsidR="006D7AE8" w:rsidRPr="00406A46" w:rsidRDefault="006D7AE8" w:rsidP="00496EB1">
      <w:pPr>
        <w:pStyle w:val="Subtitle"/>
      </w:pPr>
      <w:smartTag w:uri="urn:schemas-microsoft-com:office:smarttags" w:element="date">
        <w:smartTagPr>
          <w:attr w:name="Month" w:val="4"/>
          <w:attr w:name="Day" w:val="9"/>
          <w:attr w:name="Year" w:val="2014"/>
        </w:smartTagPr>
        <w:r>
          <w:t>April 9, 2014</w:t>
        </w:r>
      </w:smartTag>
    </w:p>
    <w:p w:rsidR="006D7AE8" w:rsidRPr="00406A46" w:rsidRDefault="006D7AE8" w:rsidP="00496EB1">
      <w:pPr>
        <w:pStyle w:val="PresentedBy"/>
      </w:pPr>
      <w:r>
        <w:t>Webilize Applications Inc.</w:t>
      </w:r>
    </w:p>
    <w:p w:rsidR="006D7AE8" w:rsidRPr="00406A46" w:rsidRDefault="006D7AE8" w:rsidP="00496EB1"/>
    <w:p w:rsidR="006D7AE8" w:rsidRPr="00406A46" w:rsidRDefault="006D7AE8" w:rsidP="00496EB1">
      <w:pPr>
        <w:sectPr w:rsidR="006D7AE8" w:rsidRPr="00406A46" w:rsidSect="005226F1">
          <w:pgSz w:w="12240" w:h="15840" w:code="1"/>
          <w:pgMar w:top="1080" w:right="1080" w:bottom="1080" w:left="1080" w:header="720" w:footer="1022" w:gutter="0"/>
          <w:cols w:space="720"/>
          <w:titlePg/>
          <w:rtlGutter/>
        </w:sectPr>
      </w:pPr>
      <w:r>
        <w:br/>
      </w:r>
    </w:p>
    <w:p w:rsidR="006D7AE8" w:rsidRPr="009901A7" w:rsidRDefault="006D7AE8" w:rsidP="00496EB1">
      <w:r w:rsidRPr="00325F54">
        <w:lastRenderedPageBreak/>
        <w:t>Website Access</w:t>
      </w:r>
      <w:r>
        <w:br/>
      </w:r>
      <w:r w:rsidRPr="00325F54">
        <w:t>Please provide as in</w:t>
      </w:r>
      <w:r>
        <w:t xml:space="preserve"> </w:t>
      </w:r>
      <w:r w:rsidRPr="00325F54">
        <w:t>depth information as possible.</w:t>
      </w:r>
      <w:r>
        <w:t xml:space="preserve"> If there are any nuances we may need to be aware of please place them in the notes section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6774"/>
      </w:tblGrid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URL (s)</w:t>
            </w:r>
          </w:p>
        </w:tc>
        <w:tc>
          <w:tcPr>
            <w:tcW w:w="6774" w:type="dxa"/>
          </w:tcPr>
          <w:p w:rsidR="006D7AE8" w:rsidRPr="009824C6" w:rsidRDefault="00B93D1C" w:rsidP="00496EB1">
            <w:hyperlink r:id="rId8" w:tgtFrame="_blank" w:history="1">
              <w:r w:rsidR="006D7AE8" w:rsidRPr="009824C6">
                <w:rPr>
                  <w:rFonts w:ascii="Comic Sans MS" w:hAnsi="Comic Sans MS" w:cs="Comic Sans MS"/>
                  <w:bCs/>
                  <w:sz w:val="19"/>
                  <w:szCs w:val="19"/>
                </w:rPr>
                <w:t>www.anne-marie.ca</w:t>
              </w:r>
            </w:hyperlink>
            <w:r w:rsidR="005E6409">
              <w:rPr>
                <w:rFonts w:ascii="Comic Sans MS" w:hAnsi="Comic Sans MS" w:cs="Comic Sans MS"/>
                <w:bCs/>
                <w:sz w:val="19"/>
                <w:szCs w:val="19"/>
              </w:rPr>
              <w:t>, www.pgfo.com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FTP</w:t>
            </w:r>
          </w:p>
        </w:tc>
        <w:tc>
          <w:tcPr>
            <w:tcW w:w="6774" w:type="dxa"/>
          </w:tcPr>
          <w:p w:rsidR="006D7AE8" w:rsidRPr="0018132B" w:rsidRDefault="006D7AE8" w:rsidP="00496EB1">
            <w:pPr>
              <w:rPr>
                <w:lang w:eastAsia="en-CA"/>
              </w:rPr>
            </w:pPr>
            <w:r w:rsidRPr="009824C6">
              <w:rPr>
                <w:lang w:eastAsia="en-CA"/>
              </w:rPr>
              <w:t>FTP:</w:t>
            </w:r>
            <w:r>
              <w:rPr>
                <w:lang w:eastAsia="en-CA"/>
              </w:rPr>
              <w:t xml:space="preserve"> </w:t>
            </w:r>
            <w:r w:rsidRPr="0018132B">
              <w:rPr>
                <w:lang w:eastAsia="en-CA"/>
              </w:rPr>
              <w:t>anne-marie.ca</w:t>
            </w:r>
            <w:r w:rsidRPr="009824C6">
              <w:rPr>
                <w:lang w:eastAsia="en-CA"/>
              </w:rPr>
              <w:br/>
              <w:t xml:space="preserve">Username: </w:t>
            </w:r>
            <w:r w:rsidRPr="0018132B">
              <w:rPr>
                <w:lang w:eastAsia="en-CA"/>
              </w:rPr>
              <w:t>anne-marie.ca</w:t>
            </w:r>
            <w:r w:rsidRPr="009824C6">
              <w:rPr>
                <w:lang w:eastAsia="en-CA"/>
              </w:rPr>
              <w:br/>
              <w:t>Password</w:t>
            </w:r>
            <w:r>
              <w:rPr>
                <w:lang w:eastAsia="en-CA"/>
              </w:rPr>
              <w:t xml:space="preserve">: </w:t>
            </w:r>
            <w:r w:rsidRPr="0018132B">
              <w:rPr>
                <w:lang w:eastAsia="en-CA"/>
              </w:rPr>
              <w:t>mE2CI4Di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proofErr w:type="spellStart"/>
            <w:r w:rsidRPr="009824C6">
              <w:t>Cpanel</w:t>
            </w:r>
            <w:proofErr w:type="spellEnd"/>
          </w:p>
        </w:tc>
        <w:tc>
          <w:tcPr>
            <w:tcW w:w="6774" w:type="dxa"/>
          </w:tcPr>
          <w:p w:rsidR="006D7AE8" w:rsidRPr="0018132B" w:rsidRDefault="006D7AE8" w:rsidP="00496EB1">
            <w:r w:rsidRPr="009824C6">
              <w:t>URL:</w:t>
            </w:r>
            <w:r>
              <w:t xml:space="preserve"> </w:t>
            </w:r>
            <w:r w:rsidRPr="0018132B">
              <w:t>http://hosting.synergywebservices.ca/OS4/</w:t>
            </w:r>
            <w:r w:rsidRPr="009824C6">
              <w:br/>
              <w:t xml:space="preserve">Username: </w:t>
            </w:r>
            <w:r w:rsidRPr="0018132B">
              <w:t>anne-marie.ca</w:t>
            </w:r>
            <w:r w:rsidRPr="009824C6">
              <w:br/>
              <w:t>Password:</w:t>
            </w:r>
            <w:r>
              <w:t xml:space="preserve"> </w:t>
            </w:r>
            <w:r w:rsidRPr="0018132B">
              <w:t>mE2CI4Di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smartTag w:uri="urn:schemas-microsoft-com:office:smarttags" w:element="stockticker">
              <w:r w:rsidRPr="009824C6">
                <w:t>CMS</w:t>
              </w:r>
            </w:smartTag>
            <w:r w:rsidRPr="009824C6">
              <w:t xml:space="preserve"> Access</w:t>
            </w:r>
          </w:p>
        </w:tc>
        <w:tc>
          <w:tcPr>
            <w:tcW w:w="6774" w:type="dxa"/>
          </w:tcPr>
          <w:p w:rsidR="006D7AE8" w:rsidRPr="009824C6" w:rsidRDefault="006D7AE8" w:rsidP="00496EB1">
            <w:r w:rsidRPr="009824C6">
              <w:t>URL:</w:t>
            </w:r>
            <w:r>
              <w:t xml:space="preserve"> ?</w:t>
            </w:r>
            <w:r w:rsidRPr="009824C6">
              <w:br/>
              <w:t xml:space="preserve">Username: </w:t>
            </w:r>
            <w:r>
              <w:t>?</w:t>
            </w:r>
            <w:r w:rsidRPr="009824C6">
              <w:br/>
              <w:t>Password:</w:t>
            </w:r>
            <w:r>
              <w:t xml:space="preserve"> ?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/>
        </w:tc>
        <w:tc>
          <w:tcPr>
            <w:tcW w:w="6774" w:type="dxa"/>
          </w:tcPr>
          <w:p w:rsidR="001146FE" w:rsidRDefault="001146FE" w:rsidP="00496EB1">
            <w:r>
              <w:t>FTP - Below are the conventions for FTP access to your site</w:t>
            </w:r>
            <w:r>
              <w:br/>
              <w:t xml:space="preserve">- Host - pgfo.com </w:t>
            </w:r>
            <w:r>
              <w:br/>
              <w:t>- Username – pgfo.com</w:t>
            </w:r>
            <w:r>
              <w:br/>
              <w:t xml:space="preserve">- Password - </w:t>
            </w:r>
            <w:r w:rsidRPr="00BB7BF9">
              <w:t>R8W1MMVB</w:t>
            </w:r>
          </w:p>
          <w:p w:rsidR="006D7AE8" w:rsidRPr="009824C6" w:rsidRDefault="006D7AE8" w:rsidP="00496EB1"/>
        </w:tc>
      </w:tr>
    </w:tbl>
    <w:p w:rsidR="001146FE" w:rsidRDefault="006D7AE8" w:rsidP="00496EB1">
      <w:r>
        <w:t xml:space="preserve">Notes: </w:t>
      </w:r>
      <w:r w:rsidRPr="0018132B">
        <w:t>Shopping carts are located on another server (ambwellinc.com)</w:t>
      </w:r>
      <w:r w:rsidR="000F4BF1">
        <w:t xml:space="preserve"> – Nick Roberts</w:t>
      </w:r>
      <w:r>
        <w:t xml:space="preserve"> </w:t>
      </w:r>
    </w:p>
    <w:p w:rsidR="006D7AE8" w:rsidRPr="0018132B" w:rsidRDefault="001146FE" w:rsidP="00496EB1">
      <w:r>
        <w:t xml:space="preserve">Correction:  I believe the shopping carts are on </w:t>
      </w:r>
      <w:hyperlink r:id="rId9" w:history="1">
        <w:r w:rsidRPr="007809CC">
          <w:rPr>
            <w:rStyle w:val="Hyperlink"/>
          </w:rPr>
          <w:t>www.pgfo.com</w:t>
        </w:r>
      </w:hyperlink>
      <w:r>
        <w:t xml:space="preserve">, and that </w:t>
      </w:r>
      <w:hyperlink r:id="rId10" w:history="1">
        <w:r w:rsidRPr="007809CC">
          <w:rPr>
            <w:rStyle w:val="Hyperlink"/>
          </w:rPr>
          <w:t>www.ambwellinc.com</w:t>
        </w:r>
      </w:hyperlink>
      <w:r>
        <w:t xml:space="preserve"> is a </w:t>
      </w:r>
      <w:proofErr w:type="spellStart"/>
      <w:proofErr w:type="gramStart"/>
      <w:r>
        <w:t>url</w:t>
      </w:r>
      <w:proofErr w:type="spellEnd"/>
      <w:proofErr w:type="gramEnd"/>
      <w:r>
        <w:t xml:space="preserve"> that points to </w:t>
      </w:r>
      <w:hyperlink r:id="rId11" w:history="1">
        <w:r w:rsidRPr="007809CC">
          <w:rPr>
            <w:rStyle w:val="Hyperlink"/>
          </w:rPr>
          <w:t>www.anne-marie.ca</w:t>
        </w:r>
      </w:hyperlink>
      <w:r>
        <w:t>, but I could be wrong – Anne-Marie</w:t>
      </w:r>
      <w:r w:rsidR="0029759D">
        <w:t xml:space="preserve"> Blacker</w:t>
      </w:r>
      <w:r w:rsidR="006D7AE8">
        <w:br/>
      </w:r>
    </w:p>
    <w:p w:rsidR="00472D88" w:rsidRPr="00E83AB7" w:rsidRDefault="00B93D1C" w:rsidP="00472D88">
      <w:hyperlink r:id="rId12" w:history="1">
        <w:r w:rsidR="00472D88" w:rsidRPr="003D519D">
          <w:rPr>
            <w:rStyle w:val="Hyperlink"/>
            <w:b w:val="0"/>
          </w:rPr>
          <w:t>http://cadns.ca</w:t>
        </w:r>
      </w:hyperlink>
      <w:r w:rsidR="00472D88" w:rsidRPr="00E83AB7">
        <w:t xml:space="preserve"> </w:t>
      </w:r>
    </w:p>
    <w:p w:rsidR="00472D88" w:rsidRPr="008D594E" w:rsidRDefault="00472D88" w:rsidP="00472D88">
      <w:pPr>
        <w:rPr>
          <w:b w:val="0"/>
          <w:color w:val="000000"/>
        </w:rPr>
      </w:pPr>
      <w:proofErr w:type="gramStart"/>
      <w:r w:rsidRPr="008D594E">
        <w:rPr>
          <w:b w:val="0"/>
          <w:color w:val="000000"/>
        </w:rPr>
        <w:t>fishoilblog.ca</w:t>
      </w:r>
      <w:proofErr w:type="gramEnd"/>
      <w:r>
        <w:rPr>
          <w:b w:val="0"/>
          <w:color w:val="000000"/>
        </w:rPr>
        <w:t xml:space="preserve"> and anne-marie.ca</w:t>
      </w:r>
    </w:p>
    <w:p w:rsidR="00472D88" w:rsidRPr="008D594E" w:rsidRDefault="00472D88" w:rsidP="00472D88">
      <w:pPr>
        <w:rPr>
          <w:color w:val="000000"/>
        </w:rPr>
      </w:pPr>
      <w:proofErr w:type="gramStart"/>
      <w:r w:rsidRPr="008D594E">
        <w:rPr>
          <w:color w:val="000000"/>
        </w:rPr>
        <w:t>user</w:t>
      </w:r>
      <w:proofErr w:type="gramEnd"/>
      <w:r w:rsidRPr="008D594E">
        <w:rPr>
          <w:color w:val="000000"/>
        </w:rPr>
        <w:t>: 100082764</w:t>
      </w:r>
    </w:p>
    <w:p w:rsidR="00472D88" w:rsidRPr="008D594E" w:rsidRDefault="00472D88" w:rsidP="00472D88">
      <w:pPr>
        <w:rPr>
          <w:color w:val="000000"/>
        </w:rPr>
      </w:pPr>
      <w:proofErr w:type="gramStart"/>
      <w:r w:rsidRPr="008D594E">
        <w:rPr>
          <w:color w:val="000000"/>
        </w:rPr>
        <w:t>pass</w:t>
      </w:r>
      <w:proofErr w:type="gramEnd"/>
      <w:r w:rsidRPr="008D594E">
        <w:rPr>
          <w:color w:val="000000"/>
        </w:rPr>
        <w:t xml:space="preserve">: </w:t>
      </w:r>
      <w:proofErr w:type="spellStart"/>
      <w:r w:rsidRPr="008D594E">
        <w:rPr>
          <w:color w:val="000000"/>
        </w:rPr>
        <w:t>gIV</w:t>
      </w:r>
      <w:proofErr w:type="spellEnd"/>
      <w:r w:rsidRPr="008D594E">
        <w:rPr>
          <w:color w:val="000000"/>
        </w:rPr>
        <w:t>*34!ZGjt</w:t>
      </w:r>
    </w:p>
    <w:p w:rsidR="00472D88" w:rsidRPr="008D594E" w:rsidRDefault="00472D88" w:rsidP="00472D88">
      <w:pPr>
        <w:rPr>
          <w:color w:val="000000"/>
        </w:rPr>
      </w:pPr>
    </w:p>
    <w:p w:rsidR="00472D88" w:rsidRPr="008D594E" w:rsidRDefault="00472D88" w:rsidP="00472D88">
      <w:pPr>
        <w:rPr>
          <w:color w:val="000000"/>
        </w:rPr>
      </w:pPr>
      <w:r w:rsidRPr="008D594E">
        <w:rPr>
          <w:color w:val="000000"/>
        </w:rPr>
        <w:t>This is final Control over your anne-marie.ca and fishoilblog.ca. Your registrar cannot make any major moves without you first confirming with below.</w:t>
      </w:r>
    </w:p>
    <w:p w:rsidR="00472D88" w:rsidRPr="008D594E" w:rsidRDefault="00472D88" w:rsidP="00472D88">
      <w:pPr>
        <w:rPr>
          <w:color w:val="000000"/>
        </w:rPr>
      </w:pPr>
      <w:r w:rsidRPr="008D594E">
        <w:rPr>
          <w:color w:val="000000"/>
        </w:rPr>
        <w:t>https://registrants.cira.ca/user</w:t>
      </w:r>
    </w:p>
    <w:p w:rsidR="00472D88" w:rsidRPr="008D594E" w:rsidRDefault="00472D88" w:rsidP="00472D88">
      <w:pPr>
        <w:rPr>
          <w:color w:val="000000"/>
        </w:rPr>
      </w:pPr>
      <w:proofErr w:type="gramStart"/>
      <w:r w:rsidRPr="008D594E">
        <w:rPr>
          <w:color w:val="000000"/>
        </w:rPr>
        <w:t>user:</w:t>
      </w:r>
      <w:proofErr w:type="gramEnd"/>
      <w:r w:rsidRPr="008D594E">
        <w:rPr>
          <w:color w:val="000000"/>
        </w:rPr>
        <w:t>454005</w:t>
      </w:r>
    </w:p>
    <w:p w:rsidR="00472D88" w:rsidRPr="008D594E" w:rsidRDefault="00472D88" w:rsidP="00472D88">
      <w:pPr>
        <w:rPr>
          <w:color w:val="000000"/>
        </w:rPr>
      </w:pPr>
      <w:proofErr w:type="gramStart"/>
      <w:r w:rsidRPr="008D594E">
        <w:rPr>
          <w:color w:val="000000"/>
        </w:rPr>
        <w:t>pass</w:t>
      </w:r>
      <w:proofErr w:type="gramEnd"/>
      <w:r w:rsidRPr="008D594E">
        <w:rPr>
          <w:color w:val="000000"/>
        </w:rPr>
        <w:t>: kdgf18111750</w:t>
      </w:r>
    </w:p>
    <w:p w:rsidR="00472D88" w:rsidRDefault="00472D88" w:rsidP="00472D88">
      <w:r>
        <w:t>********</w:t>
      </w:r>
    </w:p>
    <w:p w:rsidR="00AB2D6E" w:rsidRDefault="00AB2D6E" w:rsidP="00472D88">
      <w:pPr>
        <w:rPr>
          <w:b w:val="0"/>
        </w:rPr>
      </w:pPr>
    </w:p>
    <w:p w:rsidR="00472D88" w:rsidRPr="00212F94" w:rsidRDefault="00472D88" w:rsidP="00472D88">
      <w:proofErr w:type="gramStart"/>
      <w:r w:rsidRPr="003D519D">
        <w:rPr>
          <w:b w:val="0"/>
        </w:rPr>
        <w:lastRenderedPageBreak/>
        <w:t>fishoilblog.ca</w:t>
      </w:r>
      <w:proofErr w:type="gramEnd"/>
      <w:r w:rsidRPr="00212F94">
        <w:t xml:space="preserve"> is hosted at GoDaddy</w:t>
      </w:r>
      <w:r>
        <w:t>.com</w:t>
      </w:r>
      <w:r w:rsidRPr="00212F94">
        <w:t>:</w:t>
      </w:r>
    </w:p>
    <w:p w:rsidR="00472D88" w:rsidRPr="00212F94" w:rsidRDefault="00472D88" w:rsidP="00472D88">
      <w:r w:rsidRPr="00212F94">
        <w:t>User: 36840664</w:t>
      </w:r>
    </w:p>
    <w:p w:rsidR="00472D88" w:rsidRPr="00212F94" w:rsidRDefault="00472D88" w:rsidP="00472D88">
      <w:r w:rsidRPr="00212F94">
        <w:t>Pass: hR98N6n1rm</w:t>
      </w:r>
    </w:p>
    <w:p w:rsidR="00472D88" w:rsidRPr="00212F94" w:rsidRDefault="00472D88" w:rsidP="00472D88">
      <w:r w:rsidRPr="00212F94">
        <w:t>FTP: fishoilblog.ca</w:t>
      </w:r>
    </w:p>
    <w:p w:rsidR="00472D88" w:rsidRPr="00212F94" w:rsidRDefault="00472D88" w:rsidP="00472D88">
      <w:r w:rsidRPr="00212F94">
        <w:t xml:space="preserve">Account user name: </w:t>
      </w:r>
      <w:proofErr w:type="spellStart"/>
      <w:r w:rsidRPr="00212F94">
        <w:t>amsfishoilblog</w:t>
      </w:r>
      <w:proofErr w:type="spellEnd"/>
    </w:p>
    <w:p w:rsidR="00472D88" w:rsidRPr="00212F94" w:rsidRDefault="00472D88" w:rsidP="00472D88">
      <w:r w:rsidRPr="00212F94">
        <w:t>Pass: u6n05cKA1U</w:t>
      </w:r>
    </w:p>
    <w:p w:rsidR="00472D88" w:rsidRPr="00212F94" w:rsidRDefault="00472D88" w:rsidP="00472D88">
      <w:r w:rsidRPr="00212F94">
        <w:t>Temp Upload IP: 173.201.216.41</w:t>
      </w:r>
    </w:p>
    <w:p w:rsidR="00472D88" w:rsidRPr="00212F94" w:rsidRDefault="00472D88" w:rsidP="00472D88">
      <w:bookmarkStart w:id="0" w:name="_GoBack"/>
      <w:bookmarkEnd w:id="0"/>
      <w:r w:rsidRPr="00212F94">
        <w:t xml:space="preserve">Username: </w:t>
      </w:r>
      <w:proofErr w:type="spellStart"/>
      <w:r w:rsidRPr="00212F94">
        <w:t>fishoilblog</w:t>
      </w:r>
      <w:proofErr w:type="spellEnd"/>
    </w:p>
    <w:p w:rsidR="00472D88" w:rsidRDefault="00472D88" w:rsidP="00472D88">
      <w:proofErr w:type="spellStart"/>
      <w:proofErr w:type="gramStart"/>
      <w:r w:rsidRPr="00212F94">
        <w:t>mySQLDatabase</w:t>
      </w:r>
      <w:proofErr w:type="spellEnd"/>
      <w:proofErr w:type="gramEnd"/>
      <w:r w:rsidRPr="00212F94">
        <w:t>: pass: A4Jbtbh33a</w:t>
      </w:r>
    </w:p>
    <w:p w:rsidR="00472D88" w:rsidRPr="00212F94" w:rsidRDefault="00472D88" w:rsidP="00472D88">
      <w:pPr>
        <w:shd w:val="clear" w:color="auto" w:fill="FFFFFF"/>
        <w:rPr>
          <w:b w:val="0"/>
          <w:bCs/>
          <w:sz w:val="18"/>
          <w:szCs w:val="18"/>
        </w:rPr>
      </w:pPr>
      <w:r w:rsidRPr="00212F94">
        <w:rPr>
          <w:b w:val="0"/>
          <w:bCs/>
          <w:sz w:val="18"/>
          <w:szCs w:val="18"/>
        </w:rPr>
        <w:t>MySQL Database Information</w:t>
      </w:r>
    </w:p>
    <w:p w:rsidR="00472D88" w:rsidRPr="00212F94" w:rsidRDefault="00472D88" w:rsidP="00472D88">
      <w:pPr>
        <w:shd w:val="clear" w:color="auto" w:fill="FFFFFF"/>
        <w:rPr>
          <w:sz w:val="18"/>
          <w:szCs w:val="18"/>
        </w:rPr>
      </w:pPr>
      <w:r w:rsidRPr="00212F94">
        <w:rPr>
          <w:b w:val="0"/>
          <w:bCs/>
          <w:sz w:val="18"/>
          <w:szCs w:val="18"/>
        </w:rPr>
        <w:t xml:space="preserve">Status: </w:t>
      </w:r>
      <w:r w:rsidRPr="00212F94">
        <w:rPr>
          <w:sz w:val="18"/>
          <w:szCs w:val="18"/>
        </w:rPr>
        <w:t>Setup</w:t>
      </w:r>
    </w:p>
    <w:p w:rsidR="00472D88" w:rsidRPr="00212F94" w:rsidRDefault="00472D88" w:rsidP="00472D88">
      <w:pPr>
        <w:shd w:val="clear" w:color="auto" w:fill="FFFFFF"/>
        <w:rPr>
          <w:sz w:val="18"/>
          <w:szCs w:val="18"/>
        </w:rPr>
      </w:pPr>
      <w:r w:rsidRPr="00212F94">
        <w:rPr>
          <w:b w:val="0"/>
          <w:bCs/>
          <w:sz w:val="18"/>
          <w:szCs w:val="18"/>
        </w:rPr>
        <w:t xml:space="preserve">Host Name:  </w:t>
      </w:r>
      <w:r w:rsidRPr="00212F94">
        <w:rPr>
          <w:sz w:val="18"/>
          <w:szCs w:val="18"/>
        </w:rPr>
        <w:t>fishoilblog.db.6291821.hostedresource.com</w:t>
      </w:r>
    </w:p>
    <w:p w:rsidR="00472D88" w:rsidRPr="00212F94" w:rsidRDefault="00472D88" w:rsidP="00472D88">
      <w:pPr>
        <w:shd w:val="clear" w:color="auto" w:fill="FFFFFF"/>
        <w:rPr>
          <w:sz w:val="18"/>
          <w:szCs w:val="18"/>
        </w:rPr>
      </w:pPr>
      <w:r w:rsidRPr="00212F94">
        <w:rPr>
          <w:b w:val="0"/>
          <w:bCs/>
          <w:sz w:val="18"/>
          <w:szCs w:val="18"/>
        </w:rPr>
        <w:t xml:space="preserve">Database Name: </w:t>
      </w:r>
      <w:proofErr w:type="spellStart"/>
      <w:r w:rsidRPr="00212F94">
        <w:rPr>
          <w:sz w:val="18"/>
          <w:szCs w:val="18"/>
        </w:rPr>
        <w:t>fishoilblog</w:t>
      </w:r>
      <w:proofErr w:type="spellEnd"/>
    </w:p>
    <w:p w:rsidR="00472D88" w:rsidRPr="00212F94" w:rsidRDefault="00472D88" w:rsidP="00472D88">
      <w:pPr>
        <w:shd w:val="clear" w:color="auto" w:fill="FFFFFF"/>
        <w:rPr>
          <w:sz w:val="18"/>
          <w:szCs w:val="18"/>
        </w:rPr>
      </w:pPr>
      <w:r w:rsidRPr="00212F94">
        <w:rPr>
          <w:b w:val="0"/>
          <w:bCs/>
          <w:sz w:val="18"/>
          <w:szCs w:val="18"/>
        </w:rPr>
        <w:t xml:space="preserve">Database Version: </w:t>
      </w:r>
      <w:r w:rsidRPr="00212F94">
        <w:rPr>
          <w:sz w:val="18"/>
          <w:szCs w:val="18"/>
        </w:rPr>
        <w:t>5.0</w:t>
      </w:r>
    </w:p>
    <w:p w:rsidR="00472D88" w:rsidRPr="00212F94" w:rsidRDefault="00472D88" w:rsidP="00472D88">
      <w:pPr>
        <w:shd w:val="clear" w:color="auto" w:fill="FFFFFF"/>
        <w:rPr>
          <w:sz w:val="18"/>
          <w:szCs w:val="18"/>
        </w:rPr>
      </w:pPr>
      <w:r w:rsidRPr="00212F94">
        <w:rPr>
          <w:b w:val="0"/>
          <w:bCs/>
          <w:sz w:val="18"/>
          <w:szCs w:val="18"/>
        </w:rPr>
        <w:t xml:space="preserve">Description: </w:t>
      </w:r>
      <w:proofErr w:type="spellStart"/>
      <w:r w:rsidRPr="00212F94">
        <w:rPr>
          <w:sz w:val="18"/>
          <w:szCs w:val="18"/>
        </w:rPr>
        <w:t>fishoilblog</w:t>
      </w:r>
      <w:proofErr w:type="spellEnd"/>
    </w:p>
    <w:p w:rsidR="00472D88" w:rsidRPr="00212F94" w:rsidRDefault="00472D88" w:rsidP="00472D88">
      <w:pPr>
        <w:shd w:val="clear" w:color="auto" w:fill="FFFFFF"/>
      </w:pPr>
      <w:r w:rsidRPr="00212F94">
        <w:rPr>
          <w:b w:val="0"/>
          <w:bCs/>
          <w:sz w:val="18"/>
          <w:szCs w:val="18"/>
        </w:rPr>
        <w:t xml:space="preserve">User Name: </w:t>
      </w:r>
      <w:proofErr w:type="spellStart"/>
      <w:r w:rsidRPr="00212F94">
        <w:rPr>
          <w:sz w:val="18"/>
          <w:szCs w:val="18"/>
        </w:rPr>
        <w:t>fishoilblog</w:t>
      </w:r>
      <w:proofErr w:type="spellEnd"/>
    </w:p>
    <w:p w:rsidR="00472D88" w:rsidRPr="00212F94" w:rsidRDefault="00472D88" w:rsidP="00472D88">
      <w:r w:rsidRPr="00212F94">
        <w:t>Servers:</w:t>
      </w:r>
    </w:p>
    <w:p w:rsidR="00472D88" w:rsidRPr="00212F94" w:rsidRDefault="00472D88" w:rsidP="00472D88">
      <w:pPr>
        <w:numPr>
          <w:ilvl w:val="0"/>
          <w:numId w:val="29"/>
        </w:numPr>
        <w:spacing w:before="100" w:beforeAutospacing="1" w:after="100" w:afterAutospacing="1" w:line="240" w:lineRule="auto"/>
        <w:outlineLvl w:val="9"/>
      </w:pPr>
      <w:r w:rsidRPr="00212F94">
        <w:rPr>
          <w:sz w:val="18"/>
          <w:szCs w:val="18"/>
        </w:rPr>
        <w:t>Primary DNS Host: ns25.domaincontrol.com</w:t>
      </w:r>
      <w:r w:rsidRPr="00212F94">
        <w:t xml:space="preserve"> </w:t>
      </w:r>
    </w:p>
    <w:p w:rsidR="00472D88" w:rsidRPr="00212F94" w:rsidRDefault="00472D88" w:rsidP="00472D88">
      <w:pPr>
        <w:numPr>
          <w:ilvl w:val="0"/>
          <w:numId w:val="29"/>
        </w:numPr>
        <w:spacing w:before="100" w:beforeAutospacing="1" w:after="100" w:afterAutospacing="1" w:line="240" w:lineRule="auto"/>
        <w:outlineLvl w:val="9"/>
      </w:pPr>
      <w:r w:rsidRPr="00212F94">
        <w:rPr>
          <w:sz w:val="18"/>
          <w:szCs w:val="18"/>
        </w:rPr>
        <w:t>Primary DNS IP: 216.69.185.13</w:t>
      </w:r>
      <w:r w:rsidRPr="00212F94">
        <w:t xml:space="preserve"> </w:t>
      </w:r>
    </w:p>
    <w:p w:rsidR="00472D88" w:rsidRPr="00212F94" w:rsidRDefault="00472D88" w:rsidP="00472D88">
      <w:pPr>
        <w:numPr>
          <w:ilvl w:val="0"/>
          <w:numId w:val="29"/>
        </w:numPr>
        <w:spacing w:before="100" w:beforeAutospacing="1" w:after="100" w:afterAutospacing="1" w:line="240" w:lineRule="auto"/>
        <w:outlineLvl w:val="9"/>
      </w:pPr>
      <w:r w:rsidRPr="00212F94">
        <w:rPr>
          <w:sz w:val="18"/>
          <w:szCs w:val="18"/>
        </w:rPr>
        <w:t>Secondary DNS Host: ns26.domaincontrol.com</w:t>
      </w:r>
      <w:r w:rsidRPr="00212F94">
        <w:t xml:space="preserve"> </w:t>
      </w:r>
    </w:p>
    <w:p w:rsidR="006D7AE8" w:rsidRDefault="00472D88" w:rsidP="00472D88">
      <w:r w:rsidRPr="00212F94">
        <w:rPr>
          <w:sz w:val="18"/>
          <w:szCs w:val="18"/>
        </w:rPr>
        <w:t>Secondary DNS IP: 208.109.255.13</w:t>
      </w:r>
    </w:p>
    <w:p w:rsidR="00AB2D6E" w:rsidRPr="00212F94" w:rsidRDefault="00AB2D6E" w:rsidP="00AB2D6E">
      <w:r>
        <w:t xml:space="preserve">Actual </w:t>
      </w:r>
      <w:r w:rsidRPr="00212F94">
        <w:t>BLOG INFO Login for fishoilblog.ca</w:t>
      </w:r>
    </w:p>
    <w:p w:rsidR="00AB2D6E" w:rsidRPr="00212F94" w:rsidRDefault="00AB2D6E" w:rsidP="00AB2D6E">
      <w:r w:rsidRPr="00212F94">
        <w:t>User: admin</w:t>
      </w:r>
    </w:p>
    <w:p w:rsidR="00AB2D6E" w:rsidRPr="00212F94" w:rsidRDefault="00AB2D6E" w:rsidP="00AB2D6E">
      <w:r w:rsidRPr="00212F94">
        <w:t>Pass: qf8NjAdMTF</w:t>
      </w:r>
    </w:p>
    <w:p w:rsidR="00AB2D6E" w:rsidRPr="00C330A5" w:rsidRDefault="00AB2D6E" w:rsidP="00AB2D6E">
      <w:pPr>
        <w:rPr>
          <w:color w:val="FF0000"/>
        </w:rPr>
      </w:pPr>
      <w:r w:rsidRPr="00C330A5">
        <w:rPr>
          <w:color w:val="FF0000"/>
        </w:rPr>
        <w:t>User: Anne-Marie</w:t>
      </w:r>
    </w:p>
    <w:p w:rsidR="00AB2D6E" w:rsidRPr="00C330A5" w:rsidRDefault="00AB2D6E" w:rsidP="00AB2D6E">
      <w:pPr>
        <w:rPr>
          <w:color w:val="FF0000"/>
        </w:rPr>
      </w:pPr>
      <w:r w:rsidRPr="00C330A5">
        <w:rPr>
          <w:color w:val="FF0000"/>
        </w:rPr>
        <w:t>Pass: 7dyRzgAd</w:t>
      </w:r>
    </w:p>
    <w:p w:rsidR="00AB2D6E" w:rsidRPr="00212F94" w:rsidRDefault="00AB2D6E" w:rsidP="00AB2D6E">
      <w:proofErr w:type="spellStart"/>
      <w:r w:rsidRPr="00212F94">
        <w:t>Akismet</w:t>
      </w:r>
      <w:proofErr w:type="spellEnd"/>
      <w:r w:rsidRPr="00212F94">
        <w:t xml:space="preserve"> info for Blogs</w:t>
      </w:r>
    </w:p>
    <w:p w:rsidR="00AB2D6E" w:rsidRPr="00212F94" w:rsidRDefault="00AB2D6E" w:rsidP="00AB2D6E">
      <w:pPr>
        <w:pStyle w:val="NormalWeb"/>
        <w:rPr>
          <w:rFonts w:ascii="Arial" w:hAnsi="Arial" w:cs="Arial"/>
          <w:sz w:val="20"/>
          <w:szCs w:val="20"/>
        </w:rPr>
      </w:pPr>
      <w:r w:rsidRPr="00212F94">
        <w:rPr>
          <w:rStyle w:val="Strong"/>
          <w:rFonts w:ascii="Arial" w:hAnsi="Arial" w:cs="Arial"/>
          <w:sz w:val="20"/>
          <w:szCs w:val="20"/>
        </w:rPr>
        <w:t>API Key:</w:t>
      </w:r>
      <w:r w:rsidRPr="00212F94">
        <w:rPr>
          <w:rFonts w:ascii="Arial" w:hAnsi="Arial" w:cs="Arial"/>
          <w:sz w:val="20"/>
          <w:szCs w:val="20"/>
        </w:rPr>
        <w:t xml:space="preserve"> </w:t>
      </w:r>
      <w:r w:rsidRPr="00212F94">
        <w:rPr>
          <w:rStyle w:val="Strong"/>
          <w:rFonts w:ascii="Arial" w:hAnsi="Arial" w:cs="Arial"/>
          <w:sz w:val="20"/>
          <w:szCs w:val="20"/>
        </w:rPr>
        <w:t>3af266470835</w:t>
      </w:r>
    </w:p>
    <w:p w:rsidR="00AB2D6E" w:rsidRPr="00212F94" w:rsidRDefault="00AB2D6E" w:rsidP="00AB2D6E">
      <w:pPr>
        <w:pStyle w:val="NormalWeb"/>
        <w:rPr>
          <w:rFonts w:ascii="Arial" w:hAnsi="Arial" w:cs="Arial"/>
          <w:sz w:val="20"/>
          <w:szCs w:val="20"/>
        </w:rPr>
      </w:pPr>
      <w:r w:rsidRPr="00212F94">
        <w:rPr>
          <w:rStyle w:val="Strong"/>
          <w:rFonts w:ascii="Arial" w:hAnsi="Arial" w:cs="Arial"/>
          <w:sz w:val="20"/>
          <w:szCs w:val="20"/>
        </w:rPr>
        <w:t>Username:</w:t>
      </w:r>
      <w:r w:rsidRPr="00212F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2F94">
        <w:rPr>
          <w:rFonts w:ascii="Arial" w:hAnsi="Arial" w:cs="Arial"/>
          <w:sz w:val="20"/>
          <w:szCs w:val="20"/>
        </w:rPr>
        <w:t>webmasteratambwellinc</w:t>
      </w:r>
      <w:proofErr w:type="spellEnd"/>
    </w:p>
    <w:p w:rsidR="00AB2D6E" w:rsidRPr="00212F94" w:rsidRDefault="00AB2D6E" w:rsidP="00AB2D6E">
      <w:pPr>
        <w:pStyle w:val="NormalWeb"/>
        <w:rPr>
          <w:rFonts w:ascii="Arial" w:hAnsi="Arial" w:cs="Arial"/>
          <w:sz w:val="20"/>
          <w:szCs w:val="20"/>
        </w:rPr>
      </w:pPr>
      <w:r w:rsidRPr="00212F94">
        <w:rPr>
          <w:rStyle w:val="Strong"/>
          <w:rFonts w:ascii="Arial" w:hAnsi="Arial" w:cs="Arial"/>
          <w:sz w:val="20"/>
          <w:szCs w:val="20"/>
        </w:rPr>
        <w:t>Password:</w:t>
      </w:r>
      <w:r w:rsidRPr="00212F94">
        <w:rPr>
          <w:rFonts w:ascii="Arial" w:hAnsi="Arial" w:cs="Arial"/>
          <w:sz w:val="20"/>
          <w:szCs w:val="20"/>
        </w:rPr>
        <w:t xml:space="preserve"> j03E$4BeJL6h</w:t>
      </w:r>
    </w:p>
    <w:p w:rsidR="006D7AE8" w:rsidRDefault="006D7AE8" w:rsidP="00496EB1">
      <w:r>
        <w:br w:type="page"/>
      </w:r>
    </w:p>
    <w:p w:rsidR="006D7AE8" w:rsidRPr="00325F54" w:rsidRDefault="006D7AE8" w:rsidP="00496EB1">
      <w:r w:rsidRPr="00325F54">
        <w:lastRenderedPageBreak/>
        <w:t>Please provide as in</w:t>
      </w:r>
      <w:r>
        <w:t xml:space="preserve"> </w:t>
      </w:r>
      <w:r w:rsidRPr="00325F54">
        <w:t>depth information as possible.</w:t>
      </w:r>
      <w:r>
        <w:t xml:space="preserve"> If there are any nuances we may need to be aware of please place them in the notes section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6774"/>
      </w:tblGrid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URL (s)</w:t>
            </w:r>
          </w:p>
        </w:tc>
        <w:tc>
          <w:tcPr>
            <w:tcW w:w="6774" w:type="dxa"/>
          </w:tcPr>
          <w:p w:rsidR="006D7AE8" w:rsidRPr="009824C6" w:rsidRDefault="00B93D1C" w:rsidP="00496EB1">
            <w:hyperlink r:id="rId13" w:tgtFrame="_blank" w:history="1">
              <w:r w:rsidR="006D7AE8" w:rsidRPr="009824C6">
                <w:rPr>
                  <w:rFonts w:ascii="Comic Sans MS" w:hAnsi="Comic Sans MS" w:cs="Comic Sans MS"/>
                  <w:bCs/>
                  <w:sz w:val="19"/>
                  <w:szCs w:val="19"/>
                </w:rPr>
                <w:t>www.fishoilblog.ca</w:t>
              </w:r>
            </w:hyperlink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FTP</w:t>
            </w:r>
          </w:p>
        </w:tc>
        <w:tc>
          <w:tcPr>
            <w:tcW w:w="6774" w:type="dxa"/>
          </w:tcPr>
          <w:p w:rsidR="006D7AE8" w:rsidRDefault="006D7AE8" w:rsidP="00496EB1">
            <w:r w:rsidRPr="009824C6">
              <w:rPr>
                <w:lang w:eastAsia="en-CA"/>
              </w:rPr>
              <w:t>FTP:</w:t>
            </w:r>
            <w:r>
              <w:rPr>
                <w:lang w:eastAsia="en-CA"/>
              </w:rPr>
              <w:t xml:space="preserve"> </w:t>
            </w:r>
            <w:r w:rsidR="00A40142" w:rsidRPr="00A40142">
              <w:t>fishoilblog.ca</w:t>
            </w:r>
            <w:r w:rsidRPr="009824C6">
              <w:rPr>
                <w:lang w:eastAsia="en-CA"/>
              </w:rPr>
              <w:br/>
              <w:t xml:space="preserve">Username: </w:t>
            </w:r>
            <w:proofErr w:type="spellStart"/>
            <w:r w:rsidR="00A40142" w:rsidRPr="00A40142">
              <w:t>amsfishoilblog</w:t>
            </w:r>
            <w:proofErr w:type="spellEnd"/>
            <w:r w:rsidRPr="009824C6">
              <w:rPr>
                <w:lang w:eastAsia="en-CA"/>
              </w:rPr>
              <w:br/>
              <w:t>Password</w:t>
            </w:r>
            <w:r>
              <w:rPr>
                <w:lang w:eastAsia="en-CA"/>
              </w:rPr>
              <w:t xml:space="preserve">: </w:t>
            </w:r>
            <w:r w:rsidR="00A40142" w:rsidRPr="00A40142">
              <w:t>u6n05cKA1U</w:t>
            </w:r>
          </w:p>
          <w:p w:rsidR="00A40142" w:rsidRPr="00A40142" w:rsidRDefault="00A40142" w:rsidP="00496EB1">
            <w:pPr>
              <w:rPr>
                <w:lang w:eastAsia="en-CA"/>
              </w:rPr>
            </w:pPr>
            <w:r w:rsidRPr="00A40142">
              <w:t>Temp Upload IP: 173.201.216.41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proofErr w:type="spellStart"/>
            <w:r w:rsidRPr="009824C6">
              <w:t>Cpanel</w:t>
            </w:r>
            <w:proofErr w:type="spellEnd"/>
          </w:p>
        </w:tc>
        <w:tc>
          <w:tcPr>
            <w:tcW w:w="6774" w:type="dxa"/>
          </w:tcPr>
          <w:p w:rsidR="006D7AE8" w:rsidRPr="008C3C4D" w:rsidRDefault="006D7AE8" w:rsidP="00496EB1">
            <w:r w:rsidRPr="009824C6">
              <w:t>URL:</w:t>
            </w:r>
            <w:r>
              <w:t xml:space="preserve"> </w:t>
            </w:r>
            <w:r w:rsidRPr="008C3C4D">
              <w:t>http://fishoilblog.ca/wp-login.php</w:t>
            </w:r>
            <w:r w:rsidRPr="009824C6">
              <w:br/>
              <w:t xml:space="preserve">Username: </w:t>
            </w:r>
            <w:r>
              <w:t>admin</w:t>
            </w:r>
            <w:r w:rsidRPr="009824C6">
              <w:br/>
              <w:t>Password:</w:t>
            </w:r>
            <w:r>
              <w:t xml:space="preserve"> </w:t>
            </w:r>
            <w:r w:rsidRPr="008C3C4D">
              <w:t>qf8NjAdMTF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smartTag w:uri="urn:schemas-microsoft-com:office:smarttags" w:element="stockticker">
              <w:r w:rsidRPr="009824C6">
                <w:t>CMS</w:t>
              </w:r>
            </w:smartTag>
            <w:r w:rsidRPr="009824C6">
              <w:t xml:space="preserve"> Access</w:t>
            </w:r>
          </w:p>
        </w:tc>
        <w:tc>
          <w:tcPr>
            <w:tcW w:w="6774" w:type="dxa"/>
          </w:tcPr>
          <w:p w:rsidR="006D7AE8" w:rsidRPr="008C3C4D" w:rsidRDefault="006D7AE8" w:rsidP="00496EB1">
            <w:r w:rsidRPr="009824C6">
              <w:t>URL:</w:t>
            </w:r>
            <w:r>
              <w:t xml:space="preserve"> </w:t>
            </w:r>
            <w:r w:rsidRPr="008C3C4D">
              <w:t>http://fishoil.wordpress.com/wp-login.php</w:t>
            </w:r>
            <w:r w:rsidRPr="009824C6">
              <w:br/>
              <w:t xml:space="preserve">Username: </w:t>
            </w:r>
            <w:proofErr w:type="spellStart"/>
            <w:r w:rsidRPr="008C3C4D">
              <w:t>fishoil</w:t>
            </w:r>
            <w:proofErr w:type="spellEnd"/>
            <w:r w:rsidRPr="009824C6">
              <w:br/>
              <w:t>Password:</w:t>
            </w:r>
            <w:r>
              <w:t xml:space="preserve"> </w:t>
            </w:r>
            <w:r w:rsidRPr="008C3C4D">
              <w:t>QTdWlh60Gm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/>
        </w:tc>
        <w:tc>
          <w:tcPr>
            <w:tcW w:w="6774" w:type="dxa"/>
          </w:tcPr>
          <w:p w:rsidR="006D7AE8" w:rsidRPr="009824C6" w:rsidRDefault="006D7AE8" w:rsidP="00496EB1"/>
        </w:tc>
      </w:tr>
    </w:tbl>
    <w:p w:rsidR="00E12050" w:rsidRDefault="006D7AE8" w:rsidP="00496EB1">
      <w:r>
        <w:t>Notes:</w:t>
      </w:r>
      <w:r>
        <w:br/>
      </w:r>
    </w:p>
    <w:p w:rsidR="00A40142" w:rsidRPr="00496EB1" w:rsidRDefault="00A0138B" w:rsidP="00496EB1">
      <w:r w:rsidRPr="00A0138B">
        <w:rPr>
          <w:color w:val="FF0000"/>
        </w:rPr>
        <w:t>**</w:t>
      </w:r>
      <w:r w:rsidR="00E12050" w:rsidRPr="00496EB1">
        <w:t xml:space="preserve">A-M B-Well Omega-3 </w:t>
      </w:r>
      <w:r w:rsidR="00A40142" w:rsidRPr="00496EB1">
        <w:t>Consumer Guid</w:t>
      </w:r>
      <w:r w:rsidR="00A40142" w:rsidRPr="00A0138B">
        <w:rPr>
          <w:b w:val="0"/>
        </w:rPr>
        <w:t>e</w:t>
      </w:r>
      <w:r w:rsidRPr="00A0138B">
        <w:rPr>
          <w:b w:val="0"/>
          <w:color w:val="FF0000"/>
        </w:rPr>
        <w:t>**</w:t>
      </w:r>
      <w:r w:rsidR="00A40142" w:rsidRPr="00A0138B">
        <w:rPr>
          <w:b w:val="0"/>
          <w:color w:val="FF0000"/>
        </w:rPr>
        <w:t>:</w:t>
      </w:r>
      <w:r w:rsidR="005E6409" w:rsidRPr="00496EB1">
        <w:t xml:space="preserve"> </w:t>
      </w:r>
      <w:r w:rsidR="00496EB1">
        <w:t xml:space="preserve">  </w:t>
      </w:r>
      <w:r w:rsidR="005E6409" w:rsidRPr="00496EB1">
        <w:t>Please use this as it is full of factual information</w:t>
      </w:r>
      <w:r w:rsidR="00496EB1">
        <w:t xml:space="preserve"> and is in PDF form on the web</w:t>
      </w:r>
      <w:r w:rsidR="005E6409" w:rsidRPr="00496EB1">
        <w:t>!!</w:t>
      </w:r>
      <w:r w:rsidR="00E12050" w:rsidRPr="00496EB1">
        <w:br/>
      </w:r>
    </w:p>
    <w:p w:rsidR="00A40142" w:rsidRPr="00E12050" w:rsidRDefault="00496EB1" w:rsidP="00496EB1">
      <w:r>
        <w:t xml:space="preserve">The </w:t>
      </w:r>
      <w:r w:rsidR="00A40142" w:rsidRPr="00E12050">
        <w:t xml:space="preserve">Consumer Guide is not Password Protected and stored on </w:t>
      </w:r>
      <w:proofErr w:type="spellStart"/>
      <w:r w:rsidR="00A40142" w:rsidRPr="00E12050">
        <w:t>godaddy</w:t>
      </w:r>
      <w:proofErr w:type="spellEnd"/>
    </w:p>
    <w:p w:rsidR="00A40142" w:rsidRPr="00A40142" w:rsidRDefault="00A40142" w:rsidP="00496EB1">
      <w:r w:rsidRPr="00A40142">
        <w:t>http://fishoilblog.ca/omega3consumerguide/omega_3_consumer_guide.pdf</w:t>
      </w:r>
    </w:p>
    <w:p w:rsidR="00A40142" w:rsidRPr="00A40142" w:rsidRDefault="00A40142" w:rsidP="00496EB1">
      <w:proofErr w:type="gramStart"/>
      <w:r w:rsidRPr="00A40142">
        <w:t>user</w:t>
      </w:r>
      <w:proofErr w:type="gramEnd"/>
      <w:r w:rsidRPr="00A40142">
        <w:t>: guest</w:t>
      </w:r>
      <w:r>
        <w:br/>
      </w:r>
      <w:r w:rsidRPr="00A40142">
        <w:t xml:space="preserve">pass: </w:t>
      </w:r>
      <w:proofErr w:type="spellStart"/>
      <w:r w:rsidRPr="00A40142">
        <w:t>ambwell</w:t>
      </w:r>
      <w:proofErr w:type="spellEnd"/>
    </w:p>
    <w:p w:rsidR="00AB2D6E" w:rsidRPr="00212F94" w:rsidRDefault="006D7AE8" w:rsidP="00AB2D6E">
      <w:pPr>
        <w:rPr>
          <w:rFonts w:ascii="Arial" w:hAnsi="Arial"/>
          <w:sz w:val="20"/>
          <w:szCs w:val="20"/>
        </w:rPr>
      </w:pPr>
      <w:r>
        <w:br/>
      </w:r>
    </w:p>
    <w:p w:rsidR="00AB2D6E" w:rsidRDefault="00AB2D6E" w:rsidP="00AB2D6E"/>
    <w:p w:rsidR="00AB2D6E" w:rsidRPr="008D594E" w:rsidRDefault="00AB2D6E" w:rsidP="00AB2D6E"/>
    <w:p w:rsidR="006D7AE8" w:rsidRDefault="006D7AE8" w:rsidP="00496EB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:rsidR="006D7AE8" w:rsidRDefault="006D7AE8" w:rsidP="00496EB1">
      <w:r>
        <w:br w:type="page"/>
      </w:r>
    </w:p>
    <w:p w:rsidR="006D7AE8" w:rsidRPr="00325F54" w:rsidRDefault="006D7AE8" w:rsidP="00496EB1">
      <w:r>
        <w:lastRenderedPageBreak/>
        <w:t xml:space="preserve">Social Channels </w:t>
      </w:r>
      <w:r w:rsidRPr="00325F54">
        <w:t>Access</w:t>
      </w:r>
      <w:r>
        <w:br/>
      </w:r>
      <w:r w:rsidRPr="00325F54">
        <w:t>Please provide as in</w:t>
      </w:r>
      <w:r>
        <w:t xml:space="preserve"> </w:t>
      </w:r>
      <w:r w:rsidRPr="00325F54">
        <w:t>depth information as possible.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6774"/>
      </w:tblGrid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 xml:space="preserve">Facebook </w:t>
            </w:r>
          </w:p>
        </w:tc>
        <w:tc>
          <w:tcPr>
            <w:tcW w:w="6774" w:type="dxa"/>
          </w:tcPr>
          <w:p w:rsidR="00501123" w:rsidRPr="00501123" w:rsidRDefault="006D7AE8" w:rsidP="00496EB1">
            <w:r w:rsidRPr="009824C6">
              <w:t>URL:</w:t>
            </w:r>
            <w:r w:rsidRPr="009824C6">
              <w:br/>
              <w:t>Username:</w:t>
            </w:r>
            <w:r w:rsidR="00501123">
              <w:t xml:space="preserve"> </w:t>
            </w:r>
            <w:hyperlink r:id="rId14" w:history="1">
              <w:r w:rsidR="00501123">
                <w:rPr>
                  <w:rStyle w:val="Hyperlink"/>
                </w:rPr>
                <w:t>nico@ambwellinc.com</w:t>
              </w:r>
            </w:hyperlink>
          </w:p>
          <w:p w:rsidR="006D7AE8" w:rsidRPr="009824C6" w:rsidRDefault="006D7AE8" w:rsidP="00496EB1">
            <w:r w:rsidRPr="009824C6">
              <w:t>Password:</w:t>
            </w:r>
            <w:r w:rsidR="00501123">
              <w:t xml:space="preserve">   7AHAPwTT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Twitter</w:t>
            </w:r>
          </w:p>
        </w:tc>
        <w:tc>
          <w:tcPr>
            <w:tcW w:w="6774" w:type="dxa"/>
          </w:tcPr>
          <w:p w:rsidR="006D7AE8" w:rsidRPr="009824C6" w:rsidRDefault="006D7AE8" w:rsidP="00496EB1">
            <w:pPr>
              <w:rPr>
                <w:lang w:eastAsia="en-CA"/>
              </w:rPr>
            </w:pPr>
            <w:r w:rsidRPr="009824C6">
              <w:t>URL:</w:t>
            </w:r>
            <w:r w:rsidRPr="009824C6">
              <w:br/>
              <w:t xml:space="preserve">Username: </w:t>
            </w:r>
            <w:hyperlink r:id="rId15" w:history="1">
              <w:r w:rsidR="00501123">
                <w:rPr>
                  <w:rStyle w:val="Hyperlink"/>
                </w:rPr>
                <w:t>nico@ambwellinc.com</w:t>
              </w:r>
            </w:hyperlink>
            <w:r w:rsidRPr="009824C6">
              <w:br/>
              <w:t>Password:</w:t>
            </w:r>
            <w:r w:rsidR="00C31B3D">
              <w:t xml:space="preserve">  </w:t>
            </w:r>
            <w:r w:rsidR="00501123">
              <w:t xml:space="preserve"> 7AHAPwTT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LinkedIn</w:t>
            </w:r>
          </w:p>
        </w:tc>
        <w:tc>
          <w:tcPr>
            <w:tcW w:w="6774" w:type="dxa"/>
          </w:tcPr>
          <w:p w:rsidR="006D7AE8" w:rsidRPr="009824C6" w:rsidRDefault="006D7AE8" w:rsidP="00496EB1">
            <w:r w:rsidRPr="009824C6">
              <w:t>URL:</w:t>
            </w:r>
            <w:r w:rsidR="00C31B3D">
              <w:t xml:space="preserve">   Needs to be opened</w:t>
            </w:r>
            <w:r w:rsidRPr="009824C6">
              <w:br/>
              <w:t xml:space="preserve">Username: </w:t>
            </w:r>
            <w:r w:rsidRPr="009824C6">
              <w:br/>
              <w:t>Password: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Pinterest</w:t>
            </w:r>
          </w:p>
        </w:tc>
        <w:tc>
          <w:tcPr>
            <w:tcW w:w="6774" w:type="dxa"/>
          </w:tcPr>
          <w:p w:rsidR="006D7AE8" w:rsidRPr="009824C6" w:rsidRDefault="006D7AE8" w:rsidP="00496EB1">
            <w:r w:rsidRPr="009824C6">
              <w:t>URL:</w:t>
            </w:r>
            <w:r w:rsidR="00C31B3D">
              <w:t xml:space="preserve">  Needs to be opened</w:t>
            </w:r>
            <w:r w:rsidRPr="009824C6">
              <w:br/>
              <w:t xml:space="preserve">Username: </w:t>
            </w:r>
            <w:r w:rsidRPr="009824C6">
              <w:br/>
              <w:t>Password: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Google+</w:t>
            </w:r>
          </w:p>
        </w:tc>
        <w:tc>
          <w:tcPr>
            <w:tcW w:w="6774" w:type="dxa"/>
          </w:tcPr>
          <w:p w:rsidR="00785862" w:rsidRPr="00785862" w:rsidRDefault="00785862" w:rsidP="00496EB1">
            <w:r w:rsidRPr="00785862">
              <w:t>ROW U.S.A., U.K., AUST/NZ, SWI</w:t>
            </w:r>
            <w:r>
              <w:t>TZERLAND</w:t>
            </w:r>
            <w:r w:rsidRPr="00785862">
              <w:t xml:space="preserve"> &amp; PGFO</w:t>
            </w:r>
            <w:r>
              <w:t>.COM</w:t>
            </w:r>
          </w:p>
          <w:p w:rsidR="00785862" w:rsidRDefault="00785862" w:rsidP="00496EB1">
            <w:r>
              <w:t>Google AdWords – ID#9012916323</w:t>
            </w:r>
          </w:p>
          <w:p w:rsidR="00785862" w:rsidRPr="00C31B3D" w:rsidRDefault="006D7AE8" w:rsidP="00496EB1">
            <w:r w:rsidRPr="009824C6">
              <w:t>URL:</w:t>
            </w:r>
            <w:r w:rsidR="00C31B3D">
              <w:t xml:space="preserve">  </w:t>
            </w:r>
            <w:hyperlink r:id="rId16" w:history="1">
              <w:r w:rsidR="00C31B3D" w:rsidRPr="008B6968">
                <w:rPr>
                  <w:rStyle w:val="Hyperlink"/>
                </w:rPr>
                <w:t>annemarieblacker@hotmail.com</w:t>
              </w:r>
            </w:hyperlink>
            <w:r w:rsidRPr="009824C6">
              <w:br/>
              <w:t xml:space="preserve">Username: </w:t>
            </w:r>
            <w:r w:rsidR="00C31B3D">
              <w:t xml:space="preserve"> </w:t>
            </w:r>
            <w:hyperlink r:id="rId17" w:history="1">
              <w:r w:rsidR="00C31B3D" w:rsidRPr="008B6968">
                <w:rPr>
                  <w:rStyle w:val="Hyperlink"/>
                </w:rPr>
                <w:t>annemarieblacker@hotmail.com</w:t>
              </w:r>
            </w:hyperlink>
            <w:r w:rsidR="00C31B3D">
              <w:t xml:space="preserve"> </w:t>
            </w:r>
            <w:r w:rsidRPr="009824C6">
              <w:br/>
              <w:t>Password:</w:t>
            </w:r>
            <w:r w:rsidR="00C31B3D">
              <w:t xml:space="preserve">  </w:t>
            </w:r>
            <w:r w:rsidR="00C31B3D" w:rsidRPr="00C31B3D">
              <w:t>Masonlennon2007</w:t>
            </w:r>
          </w:p>
        </w:tc>
      </w:tr>
    </w:tbl>
    <w:p w:rsidR="006D7AE8" w:rsidRDefault="006D7AE8" w:rsidP="00496EB1">
      <w:r w:rsidRPr="00325F54">
        <w:t xml:space="preserve"> </w:t>
      </w:r>
      <w:r>
        <w:t>Notes:</w:t>
      </w:r>
    </w:p>
    <w:p w:rsidR="00E12050" w:rsidRDefault="00C31B3D" w:rsidP="00496EB1">
      <w:r>
        <w:t>Bing Campaign</w:t>
      </w:r>
      <w:proofErr w:type="gramStart"/>
      <w:r>
        <w:t>:</w:t>
      </w:r>
      <w:proofErr w:type="gramEnd"/>
      <w:r w:rsidR="00E12050">
        <w:br/>
      </w:r>
      <w:hyperlink r:id="rId18" w:history="1">
        <w:r w:rsidR="00E12050" w:rsidRPr="007809CC">
          <w:rPr>
            <w:rStyle w:val="Hyperlink"/>
          </w:rPr>
          <w:t>https://adcenter.microsoft.com/?mkt=en-us</w:t>
        </w:r>
      </w:hyperlink>
      <w:r w:rsidR="00E12050">
        <w:br/>
      </w:r>
      <w:proofErr w:type="spellStart"/>
      <w:r w:rsidRPr="00785862">
        <w:t>amswebmaster</w:t>
      </w:r>
      <w:proofErr w:type="spellEnd"/>
      <w:r w:rsidR="00E12050">
        <w:br/>
      </w:r>
      <w:r w:rsidRPr="00785862">
        <w:t>pass: 19000z</w:t>
      </w:r>
      <w:r w:rsidR="00E12050">
        <w:br/>
      </w:r>
    </w:p>
    <w:p w:rsidR="00C31B3D" w:rsidRPr="00E12050" w:rsidRDefault="00C31B3D" w:rsidP="00496EB1">
      <w:r w:rsidRPr="00E12050">
        <w:t>New Forums</w:t>
      </w:r>
      <w:proofErr w:type="gramStart"/>
      <w:r w:rsidRPr="00E12050">
        <w:t>:</w:t>
      </w:r>
      <w:proofErr w:type="gramEnd"/>
      <w:r w:rsidR="00E12050">
        <w:br/>
      </w:r>
      <w:r w:rsidRPr="00E12050">
        <w:t>Admin: webmaster</w:t>
      </w:r>
      <w:r w:rsidR="00E12050">
        <w:br/>
      </w:r>
      <w:r w:rsidRPr="00E12050">
        <w:t>Pass: Rv0ffs6mgJ</w:t>
      </w:r>
      <w:r w:rsidR="00E12050">
        <w:br/>
      </w:r>
      <w:proofErr w:type="spellStart"/>
      <w:r w:rsidRPr="00E12050">
        <w:t>Rv0ffs6mgJ</w:t>
      </w:r>
      <w:proofErr w:type="spellEnd"/>
      <w:r w:rsidR="00E12050">
        <w:br/>
      </w:r>
    </w:p>
    <w:p w:rsidR="00785862" w:rsidRPr="00E12050" w:rsidRDefault="00785862" w:rsidP="00496EB1">
      <w:r w:rsidRPr="00E12050">
        <w:t>Newsletter Folder Access via FTP</w:t>
      </w:r>
    </w:p>
    <w:p w:rsidR="00785862" w:rsidRPr="00785862" w:rsidRDefault="00785862" w:rsidP="00496EB1">
      <w:r w:rsidRPr="00E12050">
        <w:t>Host: ambwellinc.com</w:t>
      </w:r>
      <w:r w:rsidRPr="00E12050">
        <w:br/>
        <w:t>user: nico.ambwellinc.com</w:t>
      </w:r>
      <w:r w:rsidRPr="00785862">
        <w:br/>
      </w:r>
      <w:r w:rsidRPr="00E12050">
        <w:t>pass: F5xDTYilnv</w:t>
      </w:r>
      <w:r w:rsidRPr="00E12050">
        <w:br/>
        <w:t>Passive: - Y</w:t>
      </w:r>
    </w:p>
    <w:p w:rsidR="00C31B3D" w:rsidRPr="00C31B3D" w:rsidRDefault="00C31B3D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sectPr w:rsidR="006D7AE8" w:rsidSect="006F2DFA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080" w:right="1080" w:bottom="1080" w:left="1080" w:header="720" w:footer="102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D1C" w:rsidRDefault="00B93D1C" w:rsidP="00496EB1">
      <w:r>
        <w:separator/>
      </w:r>
    </w:p>
  </w:endnote>
  <w:endnote w:type="continuationSeparator" w:id="0">
    <w:p w:rsidR="00B93D1C" w:rsidRDefault="00B93D1C" w:rsidP="0049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AE8" w:rsidRDefault="00484F2E" w:rsidP="00496EB1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AB2D6E">
      <w:rPr>
        <w:noProof/>
      </w:rPr>
      <w:t>5/15/2014</w:t>
    </w:r>
    <w:r>
      <w:rPr>
        <w:noProof/>
      </w:rPr>
      <w:fldChar w:fldCharType="end"/>
    </w:r>
    <w:r w:rsidR="006D7AE8">
      <w:tab/>
    </w:r>
    <w:proofErr w:type="spellStart"/>
    <w:r w:rsidR="006D7AE8">
      <w:t>Webilize</w:t>
    </w:r>
    <w:proofErr w:type="spellEnd"/>
    <w:r w:rsidR="006D7AE8">
      <w:t xml:space="preserve"> Applications Inc. – Access Request </w:t>
    </w:r>
    <w:r w:rsidR="006D7AE8"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B2D6E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AE8" w:rsidRPr="00B064AE" w:rsidRDefault="00484F2E" w:rsidP="00496EB1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AB2D6E">
      <w:rPr>
        <w:noProof/>
      </w:rPr>
      <w:t>5/15/2014</w:t>
    </w:r>
    <w:r>
      <w:rPr>
        <w:noProof/>
      </w:rPr>
      <w:fldChar w:fldCharType="end"/>
    </w:r>
    <w:r w:rsidR="006D7AE8">
      <w:tab/>
      <w:t>Performance Measurement Strategy</w:t>
    </w:r>
    <w:r w:rsidR="006D7AE8">
      <w:tab/>
      <w:t xml:space="preserve">Page </w:t>
    </w:r>
    <w:r>
      <w:fldChar w:fldCharType="begin"/>
    </w:r>
    <w:r>
      <w:instrText xml:space="preserve">PAGE  </w:instrText>
    </w:r>
    <w:r>
      <w:fldChar w:fldCharType="separate"/>
    </w:r>
    <w:r w:rsidR="006D7AE8">
      <w:rPr>
        <w:noProof/>
      </w:rPr>
      <w:t>2</w:t>
    </w:r>
    <w:r>
      <w:rPr>
        <w:noProof/>
      </w:rPr>
      <w:fldChar w:fldCharType="end"/>
    </w:r>
    <w:r w:rsidR="006D7AE8">
      <w:t xml:space="preserve">  </w:t>
    </w:r>
  </w:p>
  <w:p w:rsidR="006D7AE8" w:rsidRDefault="006D7AE8" w:rsidP="00496EB1"/>
  <w:p w:rsidR="006D7AE8" w:rsidRDefault="006D7AE8" w:rsidP="00496E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D1C" w:rsidRDefault="00B93D1C" w:rsidP="00496EB1">
      <w:r>
        <w:separator/>
      </w:r>
    </w:p>
  </w:footnote>
  <w:footnote w:type="continuationSeparator" w:id="0">
    <w:p w:rsidR="00B93D1C" w:rsidRDefault="00B93D1C" w:rsidP="00496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AE8" w:rsidRDefault="006D7AE8" w:rsidP="00496EB1">
    <w:pPr>
      <w:pStyle w:val="Header"/>
    </w:pPr>
    <w:r>
      <w:t xml:space="preserve">Access Request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AE8" w:rsidRPr="00BE2214" w:rsidRDefault="006D7AE8" w:rsidP="00496EB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01C96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312EA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D9C3A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10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3C40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AF6E7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04A0E2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DC2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5A6E8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989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cs="Wingdings" w:hint="default"/>
      </w:rPr>
    </w:lvl>
  </w:abstractNum>
  <w:abstractNum w:abstractNumId="11">
    <w:nsid w:val="14E953FB"/>
    <w:multiLevelType w:val="hybridMultilevel"/>
    <w:tmpl w:val="33140E60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2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3">
    <w:nsid w:val="33993022"/>
    <w:multiLevelType w:val="hybridMultilevel"/>
    <w:tmpl w:val="A21A47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nsid w:val="340B49A9"/>
    <w:multiLevelType w:val="hybridMultilevel"/>
    <w:tmpl w:val="C0F03E4C"/>
    <w:lvl w:ilvl="0" w:tplc="4F76BAD2">
      <w:numFmt w:val="bullet"/>
      <w:lvlText w:val="-"/>
      <w:lvlJc w:val="left"/>
      <w:pPr>
        <w:ind w:left="475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cs="Wingdings" w:hint="default"/>
      </w:rPr>
    </w:lvl>
  </w:abstractNum>
  <w:abstractNum w:abstractNumId="15">
    <w:nsid w:val="34C82D0F"/>
    <w:multiLevelType w:val="multilevel"/>
    <w:tmpl w:val="7A6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6C4951"/>
    <w:multiLevelType w:val="hybridMultilevel"/>
    <w:tmpl w:val="1B24A98C"/>
    <w:lvl w:ilvl="0" w:tplc="D792B700">
      <w:numFmt w:val="bullet"/>
      <w:lvlText w:val="-"/>
      <w:lvlJc w:val="left"/>
      <w:pPr>
        <w:ind w:left="475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cs="Wingdings" w:hint="default"/>
      </w:rPr>
    </w:lvl>
  </w:abstractNum>
  <w:abstractNum w:abstractNumId="17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8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9">
    <w:nsid w:val="3EFA4C16"/>
    <w:multiLevelType w:val="hybridMultilevel"/>
    <w:tmpl w:val="5D5E4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D12E8BA">
      <w:start w:val="1"/>
      <w:numFmt w:val="bullet"/>
      <w:lvlText w:val="o"/>
      <w:lvlJc w:val="left"/>
      <w:pPr>
        <w:tabs>
          <w:tab w:val="num" w:pos="2592"/>
        </w:tabs>
        <w:ind w:left="2808" w:hanging="288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284604C"/>
    <w:multiLevelType w:val="hybridMultilevel"/>
    <w:tmpl w:val="8E7E0E64"/>
    <w:lvl w:ilvl="0" w:tplc="D520DAA6">
      <w:numFmt w:val="bullet"/>
      <w:lvlText w:val="-"/>
      <w:lvlJc w:val="left"/>
      <w:pPr>
        <w:ind w:left="475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cs="Wingdings" w:hint="default"/>
      </w:rPr>
    </w:lvl>
  </w:abstractNum>
  <w:abstractNum w:abstractNumId="21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2">
    <w:nsid w:val="62FE01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65250F42"/>
    <w:multiLevelType w:val="hybridMultilevel"/>
    <w:tmpl w:val="F7307BE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4">
    <w:nsid w:val="67D4031C"/>
    <w:multiLevelType w:val="hybridMultilevel"/>
    <w:tmpl w:val="48C4F4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>
    <w:nsid w:val="6A9D52DB"/>
    <w:multiLevelType w:val="hybridMultilevel"/>
    <w:tmpl w:val="70E20D14"/>
    <w:lvl w:ilvl="0" w:tplc="188282AE">
      <w:start w:val="1"/>
      <w:numFmt w:val="decimal"/>
      <w:pStyle w:val="NumberedBlockText"/>
      <w:lvlText w:val="%1."/>
      <w:lvlJc w:val="left"/>
      <w:pPr>
        <w:tabs>
          <w:tab w:val="num" w:pos="816"/>
        </w:tabs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6"/>
        </w:tabs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abstractNum w:abstractNumId="26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8">
    <w:nsid w:val="77B52107"/>
    <w:multiLevelType w:val="hybridMultilevel"/>
    <w:tmpl w:val="A24E27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27"/>
  </w:num>
  <w:num w:numId="3">
    <w:abstractNumId w:val="17"/>
  </w:num>
  <w:num w:numId="4">
    <w:abstractNumId w:val="21"/>
  </w:num>
  <w:num w:numId="5">
    <w:abstractNumId w:val="10"/>
  </w:num>
  <w:num w:numId="6">
    <w:abstractNumId w:val="12"/>
  </w:num>
  <w:num w:numId="7">
    <w:abstractNumId w:val="18"/>
  </w:num>
  <w:num w:numId="8">
    <w:abstractNumId w:val="22"/>
  </w:num>
  <w:num w:numId="9">
    <w:abstractNumId w:val="19"/>
  </w:num>
  <w:num w:numId="10">
    <w:abstractNumId w:val="24"/>
  </w:num>
  <w:num w:numId="11">
    <w:abstractNumId w:val="13"/>
  </w:num>
  <w:num w:numId="12">
    <w:abstractNumId w:val="23"/>
  </w:num>
  <w:num w:numId="13">
    <w:abstractNumId w:val="28"/>
  </w:num>
  <w:num w:numId="14">
    <w:abstractNumId w:val="11"/>
  </w:num>
  <w:num w:numId="15">
    <w:abstractNumId w:val="25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6"/>
  </w:num>
  <w:num w:numId="27">
    <w:abstractNumId w:val="20"/>
  </w:num>
  <w:num w:numId="28">
    <w:abstractNumId w:val="1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46"/>
    <w:rsid w:val="00001087"/>
    <w:rsid w:val="00002EFC"/>
    <w:rsid w:val="0002649E"/>
    <w:rsid w:val="0003120C"/>
    <w:rsid w:val="00060B60"/>
    <w:rsid w:val="00063237"/>
    <w:rsid w:val="000637FE"/>
    <w:rsid w:val="000716FB"/>
    <w:rsid w:val="000A78AC"/>
    <w:rsid w:val="000C75AB"/>
    <w:rsid w:val="000D4C93"/>
    <w:rsid w:val="000E1663"/>
    <w:rsid w:val="000F1734"/>
    <w:rsid w:val="000F2E61"/>
    <w:rsid w:val="000F4BF1"/>
    <w:rsid w:val="00103966"/>
    <w:rsid w:val="001146FE"/>
    <w:rsid w:val="00143B45"/>
    <w:rsid w:val="00147034"/>
    <w:rsid w:val="00150CE5"/>
    <w:rsid w:val="0016010A"/>
    <w:rsid w:val="0018132B"/>
    <w:rsid w:val="00186425"/>
    <w:rsid w:val="001B5125"/>
    <w:rsid w:val="001E0FEE"/>
    <w:rsid w:val="001E4401"/>
    <w:rsid w:val="001F4AEA"/>
    <w:rsid w:val="002041A7"/>
    <w:rsid w:val="00210E48"/>
    <w:rsid w:val="00213BCA"/>
    <w:rsid w:val="002140CA"/>
    <w:rsid w:val="00216C3A"/>
    <w:rsid w:val="00221F54"/>
    <w:rsid w:val="0028076A"/>
    <w:rsid w:val="002876A5"/>
    <w:rsid w:val="002929F1"/>
    <w:rsid w:val="002958FB"/>
    <w:rsid w:val="0029759D"/>
    <w:rsid w:val="002A31EC"/>
    <w:rsid w:val="002A373D"/>
    <w:rsid w:val="002D5205"/>
    <w:rsid w:val="002E2F8E"/>
    <w:rsid w:val="00325F54"/>
    <w:rsid w:val="0032738E"/>
    <w:rsid w:val="0032747A"/>
    <w:rsid w:val="00356191"/>
    <w:rsid w:val="003A7AE4"/>
    <w:rsid w:val="003B7013"/>
    <w:rsid w:val="003C1180"/>
    <w:rsid w:val="003D4411"/>
    <w:rsid w:val="003F09EE"/>
    <w:rsid w:val="00406A46"/>
    <w:rsid w:val="004106B9"/>
    <w:rsid w:val="00430A9C"/>
    <w:rsid w:val="00432E47"/>
    <w:rsid w:val="004353BF"/>
    <w:rsid w:val="00457DD1"/>
    <w:rsid w:val="00472D88"/>
    <w:rsid w:val="00484F2E"/>
    <w:rsid w:val="004864CD"/>
    <w:rsid w:val="00496EB1"/>
    <w:rsid w:val="00497612"/>
    <w:rsid w:val="004A0A0C"/>
    <w:rsid w:val="004A6EC8"/>
    <w:rsid w:val="004B0B20"/>
    <w:rsid w:val="004D0AEA"/>
    <w:rsid w:val="004D2407"/>
    <w:rsid w:val="004D7F7B"/>
    <w:rsid w:val="00500BD5"/>
    <w:rsid w:val="00501123"/>
    <w:rsid w:val="00511B21"/>
    <w:rsid w:val="00512848"/>
    <w:rsid w:val="005226F1"/>
    <w:rsid w:val="005237F8"/>
    <w:rsid w:val="00527926"/>
    <w:rsid w:val="00531C05"/>
    <w:rsid w:val="00534009"/>
    <w:rsid w:val="00545927"/>
    <w:rsid w:val="005732B1"/>
    <w:rsid w:val="00577183"/>
    <w:rsid w:val="005854DD"/>
    <w:rsid w:val="005A3E12"/>
    <w:rsid w:val="005B081D"/>
    <w:rsid w:val="005B1979"/>
    <w:rsid w:val="005B5123"/>
    <w:rsid w:val="005C3F5D"/>
    <w:rsid w:val="005D7ABE"/>
    <w:rsid w:val="005E6409"/>
    <w:rsid w:val="005F75A3"/>
    <w:rsid w:val="006046DA"/>
    <w:rsid w:val="00635B9C"/>
    <w:rsid w:val="00644F04"/>
    <w:rsid w:val="00646C54"/>
    <w:rsid w:val="0068350F"/>
    <w:rsid w:val="006964B4"/>
    <w:rsid w:val="006978CE"/>
    <w:rsid w:val="006D26B8"/>
    <w:rsid w:val="006D7AE8"/>
    <w:rsid w:val="006F2DFA"/>
    <w:rsid w:val="006F4307"/>
    <w:rsid w:val="007075DD"/>
    <w:rsid w:val="007251DB"/>
    <w:rsid w:val="007256D6"/>
    <w:rsid w:val="00730FBE"/>
    <w:rsid w:val="007314DE"/>
    <w:rsid w:val="00731621"/>
    <w:rsid w:val="00731D84"/>
    <w:rsid w:val="00735443"/>
    <w:rsid w:val="00785862"/>
    <w:rsid w:val="00787496"/>
    <w:rsid w:val="007901D8"/>
    <w:rsid w:val="007B00C5"/>
    <w:rsid w:val="007D6E26"/>
    <w:rsid w:val="007E094D"/>
    <w:rsid w:val="00804E56"/>
    <w:rsid w:val="00851917"/>
    <w:rsid w:val="00854C64"/>
    <w:rsid w:val="00863C29"/>
    <w:rsid w:val="00864530"/>
    <w:rsid w:val="008768E2"/>
    <w:rsid w:val="008820CF"/>
    <w:rsid w:val="00893417"/>
    <w:rsid w:val="008A4634"/>
    <w:rsid w:val="008B0AFC"/>
    <w:rsid w:val="008B1F83"/>
    <w:rsid w:val="008C3C4D"/>
    <w:rsid w:val="008C3EFB"/>
    <w:rsid w:val="008D2139"/>
    <w:rsid w:val="008D6E93"/>
    <w:rsid w:val="009006BC"/>
    <w:rsid w:val="00900BA9"/>
    <w:rsid w:val="009106CC"/>
    <w:rsid w:val="00910930"/>
    <w:rsid w:val="00925D94"/>
    <w:rsid w:val="00944DD6"/>
    <w:rsid w:val="00946AED"/>
    <w:rsid w:val="00952C63"/>
    <w:rsid w:val="00972FB9"/>
    <w:rsid w:val="009824C6"/>
    <w:rsid w:val="009835EE"/>
    <w:rsid w:val="009901A7"/>
    <w:rsid w:val="0099279C"/>
    <w:rsid w:val="009A5A03"/>
    <w:rsid w:val="009C0D77"/>
    <w:rsid w:val="009E131B"/>
    <w:rsid w:val="009F4883"/>
    <w:rsid w:val="00A00E8D"/>
    <w:rsid w:val="00A0138B"/>
    <w:rsid w:val="00A2023B"/>
    <w:rsid w:val="00A36B98"/>
    <w:rsid w:val="00A40142"/>
    <w:rsid w:val="00A43F86"/>
    <w:rsid w:val="00A57938"/>
    <w:rsid w:val="00A730C8"/>
    <w:rsid w:val="00A73538"/>
    <w:rsid w:val="00A73B58"/>
    <w:rsid w:val="00A85630"/>
    <w:rsid w:val="00AB2D6E"/>
    <w:rsid w:val="00AD76BF"/>
    <w:rsid w:val="00AF1F49"/>
    <w:rsid w:val="00B064AE"/>
    <w:rsid w:val="00B11028"/>
    <w:rsid w:val="00B12457"/>
    <w:rsid w:val="00B25A0E"/>
    <w:rsid w:val="00B513F3"/>
    <w:rsid w:val="00B576A6"/>
    <w:rsid w:val="00B60173"/>
    <w:rsid w:val="00B66054"/>
    <w:rsid w:val="00B73439"/>
    <w:rsid w:val="00B8650C"/>
    <w:rsid w:val="00B867E3"/>
    <w:rsid w:val="00B93D1C"/>
    <w:rsid w:val="00B96401"/>
    <w:rsid w:val="00BA0D48"/>
    <w:rsid w:val="00BA1017"/>
    <w:rsid w:val="00BA6C92"/>
    <w:rsid w:val="00BC0903"/>
    <w:rsid w:val="00BC5080"/>
    <w:rsid w:val="00BD583F"/>
    <w:rsid w:val="00BE2214"/>
    <w:rsid w:val="00C13AF1"/>
    <w:rsid w:val="00C20DBC"/>
    <w:rsid w:val="00C30B21"/>
    <w:rsid w:val="00C31B3D"/>
    <w:rsid w:val="00C67A0C"/>
    <w:rsid w:val="00C71300"/>
    <w:rsid w:val="00C837C8"/>
    <w:rsid w:val="00C87EC2"/>
    <w:rsid w:val="00C95731"/>
    <w:rsid w:val="00CA080B"/>
    <w:rsid w:val="00CA2381"/>
    <w:rsid w:val="00CA55AA"/>
    <w:rsid w:val="00CA6EC3"/>
    <w:rsid w:val="00CC71EA"/>
    <w:rsid w:val="00CD6AD9"/>
    <w:rsid w:val="00CD7AB5"/>
    <w:rsid w:val="00CE11C8"/>
    <w:rsid w:val="00CE155B"/>
    <w:rsid w:val="00CE27D6"/>
    <w:rsid w:val="00D1773E"/>
    <w:rsid w:val="00D339FE"/>
    <w:rsid w:val="00D3448D"/>
    <w:rsid w:val="00D526E3"/>
    <w:rsid w:val="00D605E3"/>
    <w:rsid w:val="00D7421F"/>
    <w:rsid w:val="00D77BAB"/>
    <w:rsid w:val="00D91DD9"/>
    <w:rsid w:val="00DA0A78"/>
    <w:rsid w:val="00DA6F0A"/>
    <w:rsid w:val="00DB6AAB"/>
    <w:rsid w:val="00DC130F"/>
    <w:rsid w:val="00DE12FA"/>
    <w:rsid w:val="00DE6480"/>
    <w:rsid w:val="00E12050"/>
    <w:rsid w:val="00E17C66"/>
    <w:rsid w:val="00E216B5"/>
    <w:rsid w:val="00E2212C"/>
    <w:rsid w:val="00E34346"/>
    <w:rsid w:val="00E518BE"/>
    <w:rsid w:val="00E67BC8"/>
    <w:rsid w:val="00E67BF8"/>
    <w:rsid w:val="00E70F40"/>
    <w:rsid w:val="00E74B84"/>
    <w:rsid w:val="00E8070C"/>
    <w:rsid w:val="00E82BEC"/>
    <w:rsid w:val="00EB384E"/>
    <w:rsid w:val="00EC6DA2"/>
    <w:rsid w:val="00ED0977"/>
    <w:rsid w:val="00F26C89"/>
    <w:rsid w:val="00F40EBD"/>
    <w:rsid w:val="00F43771"/>
    <w:rsid w:val="00F86E86"/>
    <w:rsid w:val="00F97C2C"/>
    <w:rsid w:val="00FB4E97"/>
    <w:rsid w:val="00FC27AE"/>
    <w:rsid w:val="00FD6580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96EB1"/>
    <w:pPr>
      <w:spacing w:before="120" w:after="120" w:line="240" w:lineRule="atLeast"/>
      <w:outlineLvl w:val="2"/>
    </w:pPr>
    <w:rPr>
      <w:rFonts w:ascii="Calibri" w:hAnsi="Calibri" w:cs="Arial"/>
      <w:b/>
      <w:color w:val="0000FF"/>
      <w:sz w:val="24"/>
      <w:szCs w:val="24"/>
      <w:u w:val="single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6AED"/>
    <w:pPr>
      <w:keepNext/>
      <w:pageBreakBefore/>
      <w:pBdr>
        <w:top w:val="single" w:sz="18" w:space="1" w:color="7D3C4A"/>
      </w:pBdr>
      <w:spacing w:after="240"/>
      <w:outlineLvl w:val="0"/>
    </w:pPr>
    <w:rPr>
      <w:rFonts w:ascii="Lucida Sans Unicode" w:hAnsi="Lucida Sans Unicode" w:cs="Lucida Sans Unicode"/>
      <w:b w:val="0"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5125"/>
    <w:pPr>
      <w:keepNext/>
      <w:spacing w:before="240" w:after="60"/>
      <w:outlineLvl w:val="1"/>
    </w:pPr>
    <w:rPr>
      <w:b w:val="0"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964B4"/>
    <w:rPr>
      <w:rFonts w:eastAsia="Times New Roman"/>
      <w:b w:val="0"/>
      <w:bCs/>
      <w:i/>
      <w:iCs/>
      <w:color w:val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E4401"/>
    <w:pPr>
      <w:keepNext/>
      <w:keepLines/>
      <w:spacing w:before="40" w:after="0"/>
      <w:outlineLvl w:val="3"/>
    </w:pPr>
    <w:rPr>
      <w:rFonts w:ascii="Lucida Sans Unicode" w:eastAsia="SimHei" w:hAnsi="Lucida Sans Unicode" w:cs="Lucida Sans Unicode"/>
      <w:i/>
      <w:iCs/>
      <w:color w:val="21798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4401"/>
    <w:pPr>
      <w:keepNext/>
      <w:keepLines/>
      <w:spacing w:before="40" w:after="0"/>
      <w:outlineLvl w:val="4"/>
    </w:pPr>
    <w:rPr>
      <w:rFonts w:ascii="Lucida Sans Unicode" w:eastAsia="SimHei" w:hAnsi="Lucida Sans Unicode" w:cs="Lucida Sans Unicode"/>
      <w:color w:val="2179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18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18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325F54"/>
    <w:rPr>
      <w:rFonts w:ascii="Lucida Sans Unicode" w:hAnsi="Lucida Sans Unicode" w:cs="Lucida Sans Unicode"/>
      <w:b/>
      <w:bCs/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9"/>
    <w:rsid w:val="001E4401"/>
    <w:rPr>
      <w:rFonts w:ascii="Lucida Sans Unicode" w:eastAsia="SimHei" w:hAnsi="Lucida Sans Unicode" w:cs="Lucida Sans Unicode"/>
      <w:i/>
      <w:iCs/>
      <w:color w:val="21798E"/>
    </w:rPr>
  </w:style>
  <w:style w:type="character" w:customStyle="1" w:styleId="Heading5Char">
    <w:name w:val="Heading 5 Char"/>
    <w:basedOn w:val="DefaultParagraphFont"/>
    <w:link w:val="Heading5"/>
    <w:uiPriority w:val="99"/>
    <w:rsid w:val="001E4401"/>
    <w:rPr>
      <w:rFonts w:ascii="Lucida Sans Unicode" w:eastAsia="SimHei" w:hAnsi="Lucida Sans Unicode" w:cs="Lucida Sans Unicode"/>
      <w:color w:val="21798E"/>
    </w:rPr>
  </w:style>
  <w:style w:type="paragraph" w:styleId="Header">
    <w:name w:val="header"/>
    <w:basedOn w:val="Normal"/>
    <w:link w:val="HeaderChar"/>
    <w:uiPriority w:val="99"/>
    <w:rsid w:val="00B576A6"/>
    <w:pPr>
      <w:spacing w:before="0" w:after="20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A6"/>
    <w:rPr>
      <w:rFonts w:ascii="Lucida Sans Unicode" w:hAnsi="Lucida Sans Unicode" w:cs="Lucida Sans Unicode"/>
      <w:sz w:val="24"/>
      <w:szCs w:val="24"/>
    </w:rPr>
  </w:style>
  <w:style w:type="paragraph" w:styleId="Footer">
    <w:name w:val="footer"/>
    <w:basedOn w:val="Normal"/>
    <w:link w:val="FooterChar"/>
    <w:autoRedefine/>
    <w:uiPriority w:val="99"/>
    <w:rsid w:val="00946AED"/>
    <w:pPr>
      <w:pBdr>
        <w:top w:val="single" w:sz="4" w:space="1" w:color="7D3C4A"/>
      </w:pBdr>
      <w:tabs>
        <w:tab w:val="center" w:pos="5040"/>
        <w:tab w:val="right" w:pos="1008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3E18"/>
    <w:rPr>
      <w:rFonts w:ascii="Calibri" w:hAnsi="Calibri" w:cs="Calibri"/>
      <w:sz w:val="32"/>
      <w:szCs w:val="32"/>
      <w:lang w:val="en-US" w:eastAsia="en-US"/>
    </w:rPr>
  </w:style>
  <w:style w:type="paragraph" w:customStyle="1" w:styleId="PresentedBy">
    <w:name w:val="Presented By"/>
    <w:basedOn w:val="Subtitle"/>
    <w:autoRedefine/>
    <w:uiPriority w:val="99"/>
    <w:rsid w:val="006964B4"/>
    <w:pPr>
      <w:spacing w:before="360"/>
    </w:pPr>
    <w:rPr>
      <w:noProof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D77BAB"/>
    <w:pPr>
      <w:spacing w:before="600"/>
      <w:contextualSpacing/>
      <w:jc w:val="right"/>
    </w:pPr>
    <w:rPr>
      <w:color w:val="A6A6A6"/>
    </w:rPr>
  </w:style>
  <w:style w:type="character" w:customStyle="1" w:styleId="SubtitleChar">
    <w:name w:val="Subtitle Char"/>
    <w:basedOn w:val="DefaultParagraphFont"/>
    <w:link w:val="Subtitle"/>
    <w:uiPriority w:val="99"/>
    <w:rsid w:val="00D77BAB"/>
    <w:rPr>
      <w:rFonts w:ascii="Lucida Sans Unicode" w:hAnsi="Lucida Sans Unicode" w:cs="Lucida Sans Unicode"/>
      <w:color w:val="A6A6A6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5125"/>
    <w:rPr>
      <w:color w:val="808080"/>
    </w:rPr>
  </w:style>
  <w:style w:type="paragraph" w:styleId="Title">
    <w:name w:val="Title"/>
    <w:basedOn w:val="Normal"/>
    <w:next w:val="Normal"/>
    <w:link w:val="TitleChar"/>
    <w:uiPriority w:val="99"/>
    <w:qFormat/>
    <w:rsid w:val="00ED0977"/>
    <w:pPr>
      <w:pBdr>
        <w:top w:val="single" w:sz="18" w:space="1" w:color="7D3C4A"/>
      </w:pBdr>
      <w:jc w:val="right"/>
    </w:pPr>
    <w:rPr>
      <w:rFonts w:ascii="Lucida Sans Unicode" w:hAnsi="Lucida Sans Unicode" w:cs="Lucida Sans Unicode"/>
      <w:color w:val="40404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rsid w:val="00ED0977"/>
    <w:rPr>
      <w:rFonts w:ascii="Lucida Sans Unicode" w:hAnsi="Lucida Sans Unicode" w:cs="Lucida Sans Unicode"/>
      <w:color w:val="404040"/>
      <w:sz w:val="48"/>
      <w:szCs w:val="48"/>
    </w:rPr>
  </w:style>
  <w:style w:type="paragraph" w:customStyle="1" w:styleId="ColumnHeading">
    <w:name w:val="Column Heading"/>
    <w:basedOn w:val="Normal"/>
    <w:autoRedefine/>
    <w:uiPriority w:val="99"/>
    <w:rsid w:val="00A57938"/>
    <w:rPr>
      <w:rFonts w:ascii="Lucida Sans Unicode" w:eastAsia="Times New Roman" w:hAnsi="Lucida Sans Unicode" w:cs="Lucida Sans Unicode"/>
      <w:b w:val="0"/>
      <w:bCs/>
      <w:color w:val="FFFFFF"/>
      <w:sz w:val="22"/>
      <w:szCs w:val="22"/>
    </w:rPr>
  </w:style>
  <w:style w:type="paragraph" w:styleId="ListParagraph">
    <w:name w:val="List Paragraph"/>
    <w:basedOn w:val="NumberedBlockText"/>
    <w:uiPriority w:val="99"/>
    <w:qFormat/>
    <w:rsid w:val="006964B4"/>
  </w:style>
  <w:style w:type="paragraph" w:customStyle="1" w:styleId="TableText">
    <w:name w:val="Table Text"/>
    <w:basedOn w:val="Normal"/>
    <w:autoRedefine/>
    <w:uiPriority w:val="99"/>
    <w:rsid w:val="00A57938"/>
    <w:pPr>
      <w:ind w:left="115" w:right="115"/>
    </w:pPr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99"/>
    <w:rsid w:val="00210E48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rsid w:val="00063237"/>
    <w:pPr>
      <w:spacing w:after="240"/>
    </w:pPr>
    <w:rPr>
      <w:rFonts w:ascii="Arial" w:eastAsia="Times New Roman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E18"/>
    <w:rPr>
      <w:rFonts w:ascii="Calibri" w:hAnsi="Calibri" w:cs="Calibri"/>
      <w:sz w:val="20"/>
      <w:szCs w:val="20"/>
      <w:lang w:val="en-US" w:eastAsia="en-US"/>
    </w:rPr>
  </w:style>
  <w:style w:type="paragraph" w:customStyle="1" w:styleId="NumberedBlockText">
    <w:name w:val="Numbered Block Text"/>
    <w:basedOn w:val="Normal"/>
    <w:uiPriority w:val="99"/>
    <w:semiHidden/>
    <w:rsid w:val="00CE27D6"/>
    <w:pPr>
      <w:numPr>
        <w:numId w:val="15"/>
      </w:numPr>
      <w:ind w:left="821"/>
    </w:pPr>
  </w:style>
  <w:style w:type="paragraph" w:styleId="BalloonText">
    <w:name w:val="Balloon Text"/>
    <w:basedOn w:val="Normal"/>
    <w:link w:val="BalloonTextChar"/>
    <w:uiPriority w:val="99"/>
    <w:semiHidden/>
    <w:rsid w:val="005A3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18"/>
    <w:rPr>
      <w:rFonts w:ascii="Times New Roman" w:hAnsi="Times New Roman"/>
      <w:sz w:val="0"/>
      <w:szCs w:val="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5A3E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A3E12"/>
    <w:pPr>
      <w:spacing w:after="0"/>
    </w:pPr>
    <w:rPr>
      <w:rFonts w:ascii="Verdana" w:eastAsia="Times" w:hAnsi="Verdana" w:cs="Verdana"/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E18"/>
    <w:rPr>
      <w:rFonts w:ascii="Calibri" w:hAnsi="Calibri" w:cs="Calibri"/>
      <w:b/>
      <w:bCs/>
      <w:sz w:val="20"/>
      <w:szCs w:val="20"/>
      <w:lang w:val="en-US" w:eastAsia="en-US"/>
    </w:rPr>
  </w:style>
  <w:style w:type="paragraph" w:customStyle="1" w:styleId="CompanyName">
    <w:name w:val="Company Name"/>
    <w:basedOn w:val="Normal"/>
    <w:autoRedefine/>
    <w:uiPriority w:val="99"/>
    <w:rsid w:val="00946AED"/>
    <w:pPr>
      <w:spacing w:before="2880"/>
      <w:jc w:val="right"/>
    </w:pPr>
    <w:rPr>
      <w:color w:val="7D3C4A"/>
      <w:sz w:val="36"/>
      <w:szCs w:val="36"/>
    </w:rPr>
  </w:style>
  <w:style w:type="paragraph" w:customStyle="1" w:styleId="Logo">
    <w:name w:val="Logo"/>
    <w:basedOn w:val="Normal"/>
    <w:next w:val="CompanyName"/>
    <w:autoRedefine/>
    <w:uiPriority w:val="99"/>
    <w:rsid w:val="00731D84"/>
    <w:pPr>
      <w:spacing w:before="960"/>
      <w:jc w:val="right"/>
    </w:pPr>
    <w:rPr>
      <w:noProof/>
    </w:rPr>
  </w:style>
  <w:style w:type="paragraph" w:customStyle="1" w:styleId="Default">
    <w:name w:val="Default"/>
    <w:uiPriority w:val="99"/>
    <w:rsid w:val="00406A4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CD7AB5"/>
    <w:rPr>
      <w:color w:val="FF8119"/>
      <w:u w:val="single"/>
    </w:rPr>
  </w:style>
  <w:style w:type="paragraph" w:styleId="NormalWeb">
    <w:name w:val="Normal (Web)"/>
    <w:basedOn w:val="Normal"/>
    <w:rsid w:val="00F4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uiPriority w:val="99"/>
    <w:rsid w:val="00F43771"/>
  </w:style>
  <w:style w:type="character" w:styleId="Strong">
    <w:name w:val="Strong"/>
    <w:basedOn w:val="DefaultParagraphFont"/>
    <w:qFormat/>
    <w:rsid w:val="00325F54"/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325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96EB1"/>
    <w:pPr>
      <w:spacing w:before="120" w:after="120" w:line="240" w:lineRule="atLeast"/>
      <w:outlineLvl w:val="2"/>
    </w:pPr>
    <w:rPr>
      <w:rFonts w:ascii="Calibri" w:hAnsi="Calibri" w:cs="Arial"/>
      <w:b/>
      <w:color w:val="0000FF"/>
      <w:sz w:val="24"/>
      <w:szCs w:val="24"/>
      <w:u w:val="single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6AED"/>
    <w:pPr>
      <w:keepNext/>
      <w:pageBreakBefore/>
      <w:pBdr>
        <w:top w:val="single" w:sz="18" w:space="1" w:color="7D3C4A"/>
      </w:pBdr>
      <w:spacing w:after="240"/>
      <w:outlineLvl w:val="0"/>
    </w:pPr>
    <w:rPr>
      <w:rFonts w:ascii="Lucida Sans Unicode" w:hAnsi="Lucida Sans Unicode" w:cs="Lucida Sans Unicode"/>
      <w:b w:val="0"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5125"/>
    <w:pPr>
      <w:keepNext/>
      <w:spacing w:before="240" w:after="60"/>
      <w:outlineLvl w:val="1"/>
    </w:pPr>
    <w:rPr>
      <w:b w:val="0"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964B4"/>
    <w:rPr>
      <w:rFonts w:eastAsia="Times New Roman"/>
      <w:b w:val="0"/>
      <w:bCs/>
      <w:i/>
      <w:iCs/>
      <w:color w:val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E4401"/>
    <w:pPr>
      <w:keepNext/>
      <w:keepLines/>
      <w:spacing w:before="40" w:after="0"/>
      <w:outlineLvl w:val="3"/>
    </w:pPr>
    <w:rPr>
      <w:rFonts w:ascii="Lucida Sans Unicode" w:eastAsia="SimHei" w:hAnsi="Lucida Sans Unicode" w:cs="Lucida Sans Unicode"/>
      <w:i/>
      <w:iCs/>
      <w:color w:val="21798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4401"/>
    <w:pPr>
      <w:keepNext/>
      <w:keepLines/>
      <w:spacing w:before="40" w:after="0"/>
      <w:outlineLvl w:val="4"/>
    </w:pPr>
    <w:rPr>
      <w:rFonts w:ascii="Lucida Sans Unicode" w:eastAsia="SimHei" w:hAnsi="Lucida Sans Unicode" w:cs="Lucida Sans Unicode"/>
      <w:color w:val="2179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18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18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325F54"/>
    <w:rPr>
      <w:rFonts w:ascii="Lucida Sans Unicode" w:hAnsi="Lucida Sans Unicode" w:cs="Lucida Sans Unicode"/>
      <w:b/>
      <w:bCs/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9"/>
    <w:rsid w:val="001E4401"/>
    <w:rPr>
      <w:rFonts w:ascii="Lucida Sans Unicode" w:eastAsia="SimHei" w:hAnsi="Lucida Sans Unicode" w:cs="Lucida Sans Unicode"/>
      <w:i/>
      <w:iCs/>
      <w:color w:val="21798E"/>
    </w:rPr>
  </w:style>
  <w:style w:type="character" w:customStyle="1" w:styleId="Heading5Char">
    <w:name w:val="Heading 5 Char"/>
    <w:basedOn w:val="DefaultParagraphFont"/>
    <w:link w:val="Heading5"/>
    <w:uiPriority w:val="99"/>
    <w:rsid w:val="001E4401"/>
    <w:rPr>
      <w:rFonts w:ascii="Lucida Sans Unicode" w:eastAsia="SimHei" w:hAnsi="Lucida Sans Unicode" w:cs="Lucida Sans Unicode"/>
      <w:color w:val="21798E"/>
    </w:rPr>
  </w:style>
  <w:style w:type="paragraph" w:styleId="Header">
    <w:name w:val="header"/>
    <w:basedOn w:val="Normal"/>
    <w:link w:val="HeaderChar"/>
    <w:uiPriority w:val="99"/>
    <w:rsid w:val="00B576A6"/>
    <w:pPr>
      <w:spacing w:before="0" w:after="20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A6"/>
    <w:rPr>
      <w:rFonts w:ascii="Lucida Sans Unicode" w:hAnsi="Lucida Sans Unicode" w:cs="Lucida Sans Unicode"/>
      <w:sz w:val="24"/>
      <w:szCs w:val="24"/>
    </w:rPr>
  </w:style>
  <w:style w:type="paragraph" w:styleId="Footer">
    <w:name w:val="footer"/>
    <w:basedOn w:val="Normal"/>
    <w:link w:val="FooterChar"/>
    <w:autoRedefine/>
    <w:uiPriority w:val="99"/>
    <w:rsid w:val="00946AED"/>
    <w:pPr>
      <w:pBdr>
        <w:top w:val="single" w:sz="4" w:space="1" w:color="7D3C4A"/>
      </w:pBdr>
      <w:tabs>
        <w:tab w:val="center" w:pos="5040"/>
        <w:tab w:val="right" w:pos="1008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3E18"/>
    <w:rPr>
      <w:rFonts w:ascii="Calibri" w:hAnsi="Calibri" w:cs="Calibri"/>
      <w:sz w:val="32"/>
      <w:szCs w:val="32"/>
      <w:lang w:val="en-US" w:eastAsia="en-US"/>
    </w:rPr>
  </w:style>
  <w:style w:type="paragraph" w:customStyle="1" w:styleId="PresentedBy">
    <w:name w:val="Presented By"/>
    <w:basedOn w:val="Subtitle"/>
    <w:autoRedefine/>
    <w:uiPriority w:val="99"/>
    <w:rsid w:val="006964B4"/>
    <w:pPr>
      <w:spacing w:before="360"/>
    </w:pPr>
    <w:rPr>
      <w:noProof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D77BAB"/>
    <w:pPr>
      <w:spacing w:before="600"/>
      <w:contextualSpacing/>
      <w:jc w:val="right"/>
    </w:pPr>
    <w:rPr>
      <w:color w:val="A6A6A6"/>
    </w:rPr>
  </w:style>
  <w:style w:type="character" w:customStyle="1" w:styleId="SubtitleChar">
    <w:name w:val="Subtitle Char"/>
    <w:basedOn w:val="DefaultParagraphFont"/>
    <w:link w:val="Subtitle"/>
    <w:uiPriority w:val="99"/>
    <w:rsid w:val="00D77BAB"/>
    <w:rPr>
      <w:rFonts w:ascii="Lucida Sans Unicode" w:hAnsi="Lucida Sans Unicode" w:cs="Lucida Sans Unicode"/>
      <w:color w:val="A6A6A6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5125"/>
    <w:rPr>
      <w:color w:val="808080"/>
    </w:rPr>
  </w:style>
  <w:style w:type="paragraph" w:styleId="Title">
    <w:name w:val="Title"/>
    <w:basedOn w:val="Normal"/>
    <w:next w:val="Normal"/>
    <w:link w:val="TitleChar"/>
    <w:uiPriority w:val="99"/>
    <w:qFormat/>
    <w:rsid w:val="00ED0977"/>
    <w:pPr>
      <w:pBdr>
        <w:top w:val="single" w:sz="18" w:space="1" w:color="7D3C4A"/>
      </w:pBdr>
      <w:jc w:val="right"/>
    </w:pPr>
    <w:rPr>
      <w:rFonts w:ascii="Lucida Sans Unicode" w:hAnsi="Lucida Sans Unicode" w:cs="Lucida Sans Unicode"/>
      <w:color w:val="40404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rsid w:val="00ED0977"/>
    <w:rPr>
      <w:rFonts w:ascii="Lucida Sans Unicode" w:hAnsi="Lucida Sans Unicode" w:cs="Lucida Sans Unicode"/>
      <w:color w:val="404040"/>
      <w:sz w:val="48"/>
      <w:szCs w:val="48"/>
    </w:rPr>
  </w:style>
  <w:style w:type="paragraph" w:customStyle="1" w:styleId="ColumnHeading">
    <w:name w:val="Column Heading"/>
    <w:basedOn w:val="Normal"/>
    <w:autoRedefine/>
    <w:uiPriority w:val="99"/>
    <w:rsid w:val="00A57938"/>
    <w:rPr>
      <w:rFonts w:ascii="Lucida Sans Unicode" w:eastAsia="Times New Roman" w:hAnsi="Lucida Sans Unicode" w:cs="Lucida Sans Unicode"/>
      <w:b w:val="0"/>
      <w:bCs/>
      <w:color w:val="FFFFFF"/>
      <w:sz w:val="22"/>
      <w:szCs w:val="22"/>
    </w:rPr>
  </w:style>
  <w:style w:type="paragraph" w:styleId="ListParagraph">
    <w:name w:val="List Paragraph"/>
    <w:basedOn w:val="NumberedBlockText"/>
    <w:uiPriority w:val="99"/>
    <w:qFormat/>
    <w:rsid w:val="006964B4"/>
  </w:style>
  <w:style w:type="paragraph" w:customStyle="1" w:styleId="TableText">
    <w:name w:val="Table Text"/>
    <w:basedOn w:val="Normal"/>
    <w:autoRedefine/>
    <w:uiPriority w:val="99"/>
    <w:rsid w:val="00A57938"/>
    <w:pPr>
      <w:ind w:left="115" w:right="115"/>
    </w:pPr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99"/>
    <w:rsid w:val="00210E48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rsid w:val="00063237"/>
    <w:pPr>
      <w:spacing w:after="240"/>
    </w:pPr>
    <w:rPr>
      <w:rFonts w:ascii="Arial" w:eastAsia="Times New Roman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E18"/>
    <w:rPr>
      <w:rFonts w:ascii="Calibri" w:hAnsi="Calibri" w:cs="Calibri"/>
      <w:sz w:val="20"/>
      <w:szCs w:val="20"/>
      <w:lang w:val="en-US" w:eastAsia="en-US"/>
    </w:rPr>
  </w:style>
  <w:style w:type="paragraph" w:customStyle="1" w:styleId="NumberedBlockText">
    <w:name w:val="Numbered Block Text"/>
    <w:basedOn w:val="Normal"/>
    <w:uiPriority w:val="99"/>
    <w:semiHidden/>
    <w:rsid w:val="00CE27D6"/>
    <w:pPr>
      <w:numPr>
        <w:numId w:val="15"/>
      </w:numPr>
      <w:ind w:left="821"/>
    </w:pPr>
  </w:style>
  <w:style w:type="paragraph" w:styleId="BalloonText">
    <w:name w:val="Balloon Text"/>
    <w:basedOn w:val="Normal"/>
    <w:link w:val="BalloonTextChar"/>
    <w:uiPriority w:val="99"/>
    <w:semiHidden/>
    <w:rsid w:val="005A3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18"/>
    <w:rPr>
      <w:rFonts w:ascii="Times New Roman" w:hAnsi="Times New Roman"/>
      <w:sz w:val="0"/>
      <w:szCs w:val="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5A3E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A3E12"/>
    <w:pPr>
      <w:spacing w:after="0"/>
    </w:pPr>
    <w:rPr>
      <w:rFonts w:ascii="Verdana" w:eastAsia="Times" w:hAnsi="Verdana" w:cs="Verdana"/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E18"/>
    <w:rPr>
      <w:rFonts w:ascii="Calibri" w:hAnsi="Calibri" w:cs="Calibri"/>
      <w:b/>
      <w:bCs/>
      <w:sz w:val="20"/>
      <w:szCs w:val="20"/>
      <w:lang w:val="en-US" w:eastAsia="en-US"/>
    </w:rPr>
  </w:style>
  <w:style w:type="paragraph" w:customStyle="1" w:styleId="CompanyName">
    <w:name w:val="Company Name"/>
    <w:basedOn w:val="Normal"/>
    <w:autoRedefine/>
    <w:uiPriority w:val="99"/>
    <w:rsid w:val="00946AED"/>
    <w:pPr>
      <w:spacing w:before="2880"/>
      <w:jc w:val="right"/>
    </w:pPr>
    <w:rPr>
      <w:color w:val="7D3C4A"/>
      <w:sz w:val="36"/>
      <w:szCs w:val="36"/>
    </w:rPr>
  </w:style>
  <w:style w:type="paragraph" w:customStyle="1" w:styleId="Logo">
    <w:name w:val="Logo"/>
    <w:basedOn w:val="Normal"/>
    <w:next w:val="CompanyName"/>
    <w:autoRedefine/>
    <w:uiPriority w:val="99"/>
    <w:rsid w:val="00731D84"/>
    <w:pPr>
      <w:spacing w:before="960"/>
      <w:jc w:val="right"/>
    </w:pPr>
    <w:rPr>
      <w:noProof/>
    </w:rPr>
  </w:style>
  <w:style w:type="paragraph" w:customStyle="1" w:styleId="Default">
    <w:name w:val="Default"/>
    <w:uiPriority w:val="99"/>
    <w:rsid w:val="00406A4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CD7AB5"/>
    <w:rPr>
      <w:color w:val="FF8119"/>
      <w:u w:val="single"/>
    </w:rPr>
  </w:style>
  <w:style w:type="paragraph" w:styleId="NormalWeb">
    <w:name w:val="Normal (Web)"/>
    <w:basedOn w:val="Normal"/>
    <w:rsid w:val="00F4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uiPriority w:val="99"/>
    <w:rsid w:val="00F43771"/>
  </w:style>
  <w:style w:type="character" w:styleId="Strong">
    <w:name w:val="Strong"/>
    <w:basedOn w:val="DefaultParagraphFont"/>
    <w:qFormat/>
    <w:rsid w:val="00325F54"/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32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56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e-marie.ca/" TargetMode="External"/><Relationship Id="rId13" Type="http://schemas.openxmlformats.org/officeDocument/2006/relationships/hyperlink" Target="http://www.fishoilblog.ca/" TargetMode="External"/><Relationship Id="rId18" Type="http://schemas.openxmlformats.org/officeDocument/2006/relationships/hyperlink" Target="https://adcenter.microsoft.com/?mkt=en-us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cadns.ca" TargetMode="External"/><Relationship Id="rId17" Type="http://schemas.openxmlformats.org/officeDocument/2006/relationships/hyperlink" Target="mailto:annemarieblacker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nnemarieblacker@hotmail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nne-marie.c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nico@ambwellinc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mbwellinc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gfo.com" TargetMode="External"/><Relationship Id="rId14" Type="http://schemas.openxmlformats.org/officeDocument/2006/relationships/hyperlink" Target="mailto:nico@ambwellinc.com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allace\AppData\Roaming\Microsoft\Templates\Performance%20measurement%20strate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Performance measurement strategy</Template>
  <TotalTime>2</TotalTime>
  <Pages>7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measurement strategy</vt:lpstr>
    </vt:vector>
  </TitlesOfParts>
  <Company>Grizli777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measurement strategy</dc:title>
  <dc:subject>A.M.B Well Inc.</dc:subject>
  <dc:creator>James Wallace</dc:creator>
  <cp:lastModifiedBy>Anne-Marie</cp:lastModifiedBy>
  <cp:revision>3</cp:revision>
  <cp:lastPrinted>2013-06-13T21:29:00Z</cp:lastPrinted>
  <dcterms:created xsi:type="dcterms:W3CDTF">2014-05-15T22:26:00Z</dcterms:created>
  <dcterms:modified xsi:type="dcterms:W3CDTF">2014-05-15T22:30:00Z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TC011871651033</vt:lpwstr>
  </property>
</Properties>
</file>